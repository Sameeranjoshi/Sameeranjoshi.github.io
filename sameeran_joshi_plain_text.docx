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F25A0" w:rsidR="00E86A68" w:rsidP="00F02238" w:rsidRDefault="00162A71" w14:paraId="2CA15525" w14:textId="34166F00">
      <w:pPr>
        <w:pStyle w:val="Title"/>
        <w:pBdr>
          <w:bottom w:val="double" w:color="595959" w:themeColor="text1" w:themeTint="A6" w:sz="2" w:space="0"/>
        </w:pBdr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</w:rPr>
        <w:t>SAMEERAN J</w:t>
      </w:r>
      <w:r w:rsidRPr="00AF25A0" w:rsidR="00E86A68">
        <w:rPr>
          <w:rFonts w:ascii="Times New Roman" w:hAnsi="Times New Roman" w:cs="Times New Roman"/>
        </w:rPr>
        <w:t>oshi</w:t>
      </w:r>
    </w:p>
    <w:p w:rsidRPr="00AF25A0" w:rsidR="004C79E2" w:rsidP="004C79E2" w:rsidRDefault="004C79E2" w14:paraId="7548598D" w14:textId="77777777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Contact</w:t>
      </w:r>
    </w:p>
    <w:p w:rsidRPr="00AF25A0" w:rsidR="004C79E2" w:rsidP="004C79E2" w:rsidRDefault="004C79E2" w14:paraId="73A06F4E" w14:textId="77777777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:rsidRPr="00AF25A0" w:rsidR="004C79E2" w:rsidP="004C79E2" w:rsidRDefault="00B63BE9" w14:paraId="6CDAF18E" w14:textId="12D4FCF7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2"/>
          <w:sz w:val="20"/>
          <w:szCs w:val="20"/>
        </w:rPr>
        <w:t>Salt Lake City, Utah, USA</w:t>
      </w:r>
    </w:p>
    <w:p w:rsidRPr="00AF25A0" w:rsidR="004C79E2" w:rsidP="004C79E2" w:rsidRDefault="001C491D" w14:paraId="2671B5EB" w14:textId="6A6996A7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w:history="1" r:id="rId11">
        <w:r w:rsidRPr="00AF25A0" w:rsidR="004C79E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Joshisameeran17@gmail.com |</w:t>
        </w:r>
      </w:hyperlink>
    </w:p>
    <w:p w:rsidRPr="00AF25A0" w:rsidR="004C79E2" w:rsidP="004C79E2" w:rsidRDefault="001C491D" w14:paraId="39546235" w14:textId="1FA6066F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w:history="1" r:id="rId12">
        <w:r w:rsidRPr="00AF25A0" w:rsidR="004C79E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https://sameeranjoshi.github.io/sameeran.me//</w:t>
        </w:r>
      </w:hyperlink>
      <w:r w:rsidRPr="00AF25A0" w:rsidR="004C79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w:history="1" r:id="rId13">
        <w:r w:rsidRPr="00AF25A0" w:rsidR="004C79E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www.linkedin.com/in/sameeran-joshi-b8b1b9144</w:t>
        </w:r>
      </w:hyperlink>
    </w:p>
    <w:p w:rsidRPr="00AF25A0" w:rsidR="00EC242E" w:rsidP="004C79E2" w:rsidRDefault="00EC242E" w14:paraId="3F519DA7" w14:textId="77777777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Pr="00AF25A0" w:rsidR="00F85D6E" w:rsidP="00CD52D4" w:rsidRDefault="002A3910" w14:paraId="5A5F52CB" w14:textId="616D4DF4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Research interest</w:t>
      </w:r>
    </w:p>
    <w:p w:rsidRPr="00AF25A0" w:rsidR="00356096" w:rsidP="002D11D6" w:rsidRDefault="008C2E48" w14:paraId="197ED560" w14:textId="3692C7F0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6298132F" w:rsidR="008C2E4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Compilers, Computer Architecture, Programming Languages, Compiler Optimizations, LLVM, </w:t>
      </w:r>
      <w:r w:rsidRPr="6298132F" w:rsidR="00AB3167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H</w:t>
      </w:r>
      <w:r w:rsidRPr="6298132F" w:rsidR="008C2E4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ardware-</w:t>
      </w:r>
      <w:r w:rsidRPr="6298132F" w:rsidR="00AB3167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S</w:t>
      </w:r>
      <w:r w:rsidRPr="6298132F" w:rsidR="008C2E4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oftware </w:t>
      </w:r>
      <w:r w:rsidRPr="6298132F" w:rsidR="00AB3167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C</w:t>
      </w:r>
      <w:r w:rsidRPr="6298132F" w:rsidR="008C2E4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odesign, Modern C++</w:t>
      </w:r>
      <w:r w:rsidRPr="6298132F" w:rsidR="00122EB9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, HPC systems</w:t>
      </w:r>
    </w:p>
    <w:p w:rsidRPr="00AF25A0" w:rsidR="00A17002" w:rsidP="6298132F" w:rsidRDefault="00A17002" w14:paraId="7FE2DDC5" w14:textId="08D77B4C">
      <w:pPr>
        <w:pStyle w:val="Heading1"/>
        <w:spacing w:before="0" w:beforeAutospacing="off" w:after="0" w:afterAutospacing="off" w:line="216" w:lineRule="auto"/>
        <w:jc w:val="left"/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Pr="00AF25A0" w:rsidR="00A17002" w:rsidP="6298132F" w:rsidRDefault="00A17002" w14:paraId="693FC24D" w14:textId="5E81A7AA">
      <w:pPr>
        <w:pStyle w:val="Heading1"/>
        <w:spacing w:before="0" w:beforeAutospacing="off" w:after="0" w:afterAutospacing="off" w:line="216" w:lineRule="auto"/>
        <w:jc w:val="left"/>
      </w:pPr>
      <w:r w:rsidRPr="6298132F" w:rsidR="6DEFA660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2" w:themeTint="FF" w:themeShade="FF"/>
          <w:sz w:val="24"/>
          <w:szCs w:val="24"/>
          <w:lang w:val="en-US"/>
        </w:rPr>
        <w:t>Publications</w:t>
      </w:r>
    </w:p>
    <w:p w:rsidRPr="00AF25A0" w:rsidR="00A17002" w:rsidP="6298132F" w:rsidRDefault="00A17002" w14:paraId="229B8382" w14:textId="30FED0D0">
      <w:pPr>
        <w:autoSpaceDE w:val="0"/>
        <w:autoSpaceDN w:val="0"/>
        <w:adjustRightInd w:val="0"/>
        <w:spacing w:before="24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>PEAK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 xml:space="preserve">: </w:t>
      </w:r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>Generating High-Performance Schedules in MLIR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 xml:space="preserve">, Amir Mohammad 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>Tavakkoli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 xml:space="preserve">∗, </w:t>
      </w:r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single"/>
          <w:lang w:val="en-US"/>
        </w:rPr>
        <w:t>Sameeran Joshi</w:t>
      </w:r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>∗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2" w:themeTint="FF" w:themeShade="FF"/>
          <w:sz w:val="24"/>
          <w:szCs w:val="24"/>
          <w:u w:val="none"/>
          <w:lang w:val="en-US"/>
        </w:rPr>
        <w:t>, Shreya Singh, Yufan Xu, P. Sadayappan, and Mary Hall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. In Proceedings of the 36th International Workshop on Languages and Compilers for Parallel 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Computing</w:t>
      </w:r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(</w:t>
      </w:r>
      <w:hyperlink r:id="R182cfa0f2f7a4e99">
        <w:r w:rsidRPr="6298132F" w:rsidR="6DEFA660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000000" w:themeColor="text2" w:themeTint="FF" w:themeShade="FF"/>
            <w:sz w:val="24"/>
            <w:szCs w:val="24"/>
            <w:lang w:val="en-US"/>
          </w:rPr>
          <w:t>LCPC</w:t>
        </w:r>
        <w:r w:rsidRPr="6298132F" w:rsidR="4786719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000000" w:themeColor="text2" w:themeTint="FF" w:themeShade="FF"/>
            <w:sz w:val="24"/>
            <w:szCs w:val="24"/>
            <w:lang w:val="en-US"/>
          </w:rPr>
          <w:t>23</w:t>
        </w:r>
      </w:hyperlink>
      <w:r w:rsidRPr="6298132F" w:rsidR="6DEFA6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)</w:t>
      </w:r>
      <w:r w:rsidRPr="6298132F" w:rsidR="6DEFA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 Oct. 2023(Accepted)</w:t>
      </w:r>
    </w:p>
    <w:p w:rsidRPr="00AF25A0" w:rsidR="00A17002" w:rsidP="6298132F" w:rsidRDefault="00A17002" w14:paraId="016DB2C0" w14:textId="4890BA32">
      <w:pPr>
        <w:pStyle w:val="Normal"/>
        <w:autoSpaceDE w:val="0"/>
        <w:autoSpaceDN w:val="0"/>
        <w:adjustRightInd w:val="0"/>
        <w:spacing w:before="24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6298132F" w:rsidR="2E8E4B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An NSF REU Site Based on Trust and Reproducibility of Intelligent Computation: Experience Report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Mary Hall, Ganesh Gopalakrishnan, Eric Eide, Johanna Cohoon, Jeff M. Phillips, Mu Zhang, Shireen Y. 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Elhabian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Aditya Bhaskara, Harvey Dam, Artem 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Yadrov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Tushar Kataria, Amir Mohammad 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Tavakkoli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</w:t>
      </w:r>
      <w:r w:rsidRPr="6298132F" w:rsidR="2E8E4B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u w:val="single"/>
          <w:lang w:val="en-US"/>
        </w:rPr>
        <w:t>Sameeran Joshi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Mokshagna Sai Teja Karanam. In </w:t>
      </w:r>
      <w:r w:rsidRPr="6298132F" w:rsidR="2E8E4B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EduHPC</w:t>
      </w:r>
      <w:r w:rsidRPr="6298132F" w:rsidR="2E8E4B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 workshop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at The International Conference for High Performance Computing, Networking, Storage, and Analysis 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(</w:t>
      </w:r>
      <w:r w:rsidRPr="6298132F" w:rsidR="2E8E4B9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SC23</w:t>
      </w:r>
      <w:r w:rsidRPr="6298132F" w:rsidR="2E8E4B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>)</w:t>
      </w:r>
      <w:r w:rsidRPr="6298132F" w:rsidR="62C7E9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 (Accepted)</w:t>
      </w:r>
    </w:p>
    <w:p w:rsidRPr="00AF25A0" w:rsidR="00A17002" w:rsidP="6298132F" w:rsidRDefault="00A17002" w14:paraId="230EC1EA" w14:textId="1FE18CA8">
      <w:pPr>
        <w:pStyle w:val="Normal"/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Pr="00AF25A0" w:rsidR="00A17002" w:rsidP="00A17002" w:rsidRDefault="00A17002" w14:paraId="46E190EC" w14:textId="33FA7F93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Education</w:t>
      </w:r>
    </w:p>
    <w:p w:rsidR="00122EB9" w:rsidP="006A4A5D" w:rsidRDefault="00122EB9" w14:paraId="46F62E4A" w14:textId="4595F843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School of Computing, University of Utah</w:t>
      </w:r>
      <w:bookmarkStart w:name="_GoBack" w:id="0"/>
      <w:bookmarkEnd w:id="0"/>
    </w:p>
    <w:p w:rsidRPr="00122EB9" w:rsidR="00122EB9" w:rsidP="006A4A5D" w:rsidRDefault="00122EB9" w14:paraId="5B0259B8" w14:textId="02E1D1A5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22EB9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PhD Student in Computer Science | Aug 2022 – Currently Enrolled</w:t>
      </w:r>
    </w:p>
    <w:p w:rsidR="00122EB9" w:rsidP="006A4A5D" w:rsidRDefault="00122EB9" w14:paraId="2C345300" w14:textId="77777777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Pr="00AF25A0" w:rsidR="006A4A5D" w:rsidP="006A4A5D" w:rsidRDefault="006A4A5D" w14:paraId="56D7B876" w14:textId="21C2BDC0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Pune University, India</w:t>
      </w:r>
    </w:p>
    <w:p w:rsidRPr="00AF25A0" w:rsidR="006A4A5D" w:rsidP="006A4A5D" w:rsidRDefault="006A4A5D" w14:paraId="2CCC61D5" w14:textId="6CD77A1C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Bachelor’s </w:t>
      </w:r>
      <w:proofErr w:type="gramStart"/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</w:t>
      </w:r>
      <w:proofErr w:type="gramEnd"/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AF25A0" w:rsidR="008B2C4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omputer </w:t>
      </w:r>
      <w:r w:rsidRPr="00AF25A0" w:rsidR="008B2C4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</w:t>
      </w:r>
      <w:r w:rsidRPr="00AF25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ngineering | Aug 2015 – May 2019</w:t>
      </w:r>
    </w:p>
    <w:p w:rsidRPr="00AF25A0" w:rsidR="00A17002" w:rsidP="006A4A5D" w:rsidRDefault="006A4A5D" w14:paraId="4112D165" w14:textId="37D1EF7D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2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2"/>
          <w:sz w:val="20"/>
          <w:szCs w:val="20"/>
        </w:rPr>
        <w:t>GPA: 8.29/10</w:t>
      </w:r>
    </w:p>
    <w:p w:rsidRPr="00AF25A0" w:rsidR="00EC242E" w:rsidP="002D11D6" w:rsidRDefault="00EC242E" w14:paraId="2EFB161C" w14:textId="77777777">
      <w:pPr>
        <w:autoSpaceDE w:val="0"/>
        <w:autoSpaceDN w:val="0"/>
        <w:adjustRightInd w:val="0"/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Pr="00AF25A0" w:rsidR="00843164" w:rsidP="00CD52D4" w:rsidRDefault="002A3910" w14:paraId="4222A2C5" w14:textId="5C7C9B78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Work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Pr="00AF25A0" w:rsidR="00B84CF5" w:rsidTr="00CD7A31" w14:paraId="7E76BF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6"/>
          <w:tblHeader/>
        </w:trPr>
        <w:tc>
          <w:tcPr>
            <w:tcW w:w="9" w:type="pct"/>
          </w:tcPr>
          <w:p w:rsidRPr="00AF25A0" w:rsidR="00843164" w:rsidP="00CD52D4" w:rsidRDefault="00843164" w14:paraId="45CB3B5B" w14:textId="2659B783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:rsidRPr="00AF25A0" w:rsidR="00CD0B84" w:rsidP="008015E4" w:rsidRDefault="00613C4C" w14:paraId="6D1D3F7B" w14:textId="49CC7615">
            <w:pPr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Advanced Micro Devices (AMD)</w:t>
            </w:r>
          </w:p>
          <w:p w:rsidRPr="00AF25A0" w:rsidR="00515ACE" w:rsidP="008015E4" w:rsidRDefault="0018429F" w14:paraId="0753F5BB" w14:textId="2C96AB44">
            <w:pPr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CPU </w:t>
            </w:r>
            <w:r w:rsidRPr="00AF25A0" w:rsidR="00CD0B84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Compiler Engineer | </w:t>
            </w:r>
            <w:r w:rsidRPr="00AF25A0" w:rsidR="00CC1021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June 2019 </w:t>
            </w:r>
            <w:r w:rsidRPr="00AF25A0" w:rsidR="00075D28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–</w:t>
            </w:r>
            <w:r w:rsidRPr="00AF25A0" w:rsidR="00CC1021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 xml:space="preserve"> Present</w:t>
            </w:r>
          </w:p>
          <w:p w:rsidRPr="00AF25A0" w:rsidR="000236FB" w:rsidP="000236FB" w:rsidRDefault="009C4FFF" w14:paraId="0AC72B9E" w14:textId="3B13BEC9">
            <w:pPr>
              <w:spacing w:after="0"/>
              <w:ind w:left="360"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Software System Designer 2</w:t>
            </w:r>
            <w:r w:rsidRPr="00AF25A0" w:rsidR="0018429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AF25A0" w:rsidR="0018429F">
              <w:rPr>
                <w:rFonts w:ascii="Times New Roman" w:hAnsi="Times New Roman" w:cs="Times New Roman"/>
                <w:i/>
                <w:iCs/>
                <w:color w:val="000000" w:themeColor="text2"/>
                <w:sz w:val="20"/>
                <w:szCs w:val="20"/>
              </w:rPr>
              <w:t>April 2020 to Present</w:t>
            </w:r>
          </w:p>
          <w:p w:rsidRPr="00AF25A0" w:rsidR="009A2BA4" w:rsidP="00C05861" w:rsidRDefault="00075D28" w14:paraId="294B43D7" w14:textId="245A20F3">
            <w:pPr>
              <w:spacing w:after="0"/>
              <w:ind w:left="720"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Parallel compilation in clang-driver</w:t>
            </w:r>
          </w:p>
          <w:p w:rsidRPr="00AF25A0" w:rsidR="009A2BA4" w:rsidP="00C05861" w:rsidRDefault="009A2BA4" w14:paraId="30AEDBBA" w14:textId="4A4D93EA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Parallelized the compilation phase for </w:t>
            </w:r>
            <w:r w:rsidRPr="00AF25A0" w:rsidR="00457E7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building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application</w:t>
            </w:r>
            <w:r w:rsidRPr="00AF25A0" w:rsidR="00933A5B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s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Pr="00AF25A0" w:rsidR="00352C8C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with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AOCC</w:t>
            </w:r>
            <w:r w:rsidRPr="00AF25A0" w:rsidR="00D96CB1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by adding compiler flag</w:t>
            </w:r>
          </w:p>
          <w:p w:rsidRPr="00AF25A0" w:rsidR="009A2BA4" w:rsidP="00C05861" w:rsidRDefault="00457E70" w14:paraId="586ABBC3" w14:textId="31D177B9">
            <w:pPr>
              <w:pStyle w:val="ListParagraph"/>
              <w:numPr>
                <w:ilvl w:val="0"/>
                <w:numId w:val="39"/>
              </w:numPr>
              <w:spacing w:after="0"/>
              <w:ind w:left="1440" w:right="0"/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Achieved huge g</w:t>
            </w:r>
            <w:r w:rsidRPr="00AF25A0" w:rsidR="00D96CB1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ains in </w:t>
            </w:r>
            <w:r w:rsidRPr="00AF25A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build times of </w:t>
            </w:r>
            <w:r w:rsidRPr="00AF25A0" w:rsidR="009A2BA4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large HPC applications </w:t>
            </w:r>
            <w:r w:rsidRPr="00AF25A0" w:rsidR="00B54550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like WRF from 10min to 1min and CAM4 from 38sec to 10 sec </w:t>
            </w:r>
            <w:r w:rsidRPr="00AF25A0" w:rsidR="009A2BA4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>with AOCC</w:t>
            </w:r>
            <w:r w:rsidRPr="00AF25A0" w:rsidR="00352C8C">
              <w:rPr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clang driver</w:t>
            </w:r>
          </w:p>
          <w:p w:rsidRPr="00AF25A0" w:rsidR="00412262" w:rsidP="00C05861" w:rsidRDefault="001C491D" w14:paraId="2FBE8467" w14:textId="252A3EE5">
            <w:pPr>
              <w:spacing w:after="0"/>
              <w:ind w:left="72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hyperlink w:history="1" r:id="rId14">
              <w:r w:rsidRPr="00AF25A0" w:rsidR="00946576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Binary Level </w:t>
              </w:r>
              <w:r w:rsidRPr="00AF25A0" w:rsidR="00D1107D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Static </w:t>
              </w:r>
              <w:r w:rsidRPr="00AF25A0" w:rsidR="00D71274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P</w:t>
              </w:r>
              <w:r w:rsidRPr="00AF25A0" w:rsidR="00946576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erformance </w:t>
              </w:r>
              <w:r w:rsidRPr="00AF25A0" w:rsidR="00D71274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A</w:t>
              </w:r>
              <w:r w:rsidRPr="00AF25A0" w:rsidR="00D1107D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 xml:space="preserve">nalyzer </w:t>
              </w:r>
              <w:r w:rsidRPr="00AF25A0" w:rsidR="00D71274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T</w:t>
              </w:r>
              <w:r w:rsidRPr="00AF25A0" w:rsidR="00D1107D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2"/>
                  <w:sz w:val="18"/>
                  <w:szCs w:val="18"/>
                  <w:u w:val="none"/>
                </w:rPr>
                <w:t>ool</w:t>
              </w:r>
            </w:hyperlink>
          </w:p>
          <w:p w:rsidRPr="00AF25A0" w:rsidR="00ED2DC8" w:rsidP="00C05861" w:rsidRDefault="00ED2DC8" w14:paraId="1BD53376" w14:textId="4918BB29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Extended </w:t>
            </w:r>
            <w:hyperlink w:history="1" r:id="rId15">
              <w:r w:rsidRPr="00AF25A0" w:rsidR="00D0613F">
                <w:rPr>
                  <w:rStyle w:val="Hyperlink"/>
                  <w:rFonts w:ascii="Times New Roman" w:hAnsi="Times New Roman" w:cs="Times New Roman"/>
                  <w:sz w:val="18"/>
                  <w:szCs w:val="18"/>
                  <w:u w:val="none"/>
                </w:rPr>
                <w:t>LLVM BOLT</w:t>
              </w:r>
            </w:hyperlink>
            <w:r w:rsidRPr="00AF25A0" w:rsidR="00D0613F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to compare statically 2 binaries to report performance difference</w:t>
            </w:r>
          </w:p>
          <w:p w:rsidRPr="00AF25A0" w:rsidR="00432013" w:rsidP="00C05861" w:rsidRDefault="00946576" w14:paraId="0F8A9447" w14:textId="01CF3400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Implemented </w:t>
            </w:r>
            <w:r w:rsidRPr="00AF25A0" w:rsidR="0043201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python utilities for </w:t>
            </w:r>
            <w:r w:rsidRPr="00AF25A0" w:rsidR="001D2CC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analyzing the data, </w:t>
            </w:r>
            <w:r w:rsidRPr="00AF25A0" w:rsidR="0043201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plotting</w:t>
            </w:r>
            <w:r w:rsidRPr="00AF25A0" w:rsidR="001D2CC1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results </w:t>
            </w:r>
            <w:r w:rsidRPr="00AF25A0" w:rsidR="00447236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and graphs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to aid in </w:t>
            </w:r>
            <w:r w:rsidRPr="00AF25A0" w:rsidR="0043201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reporting issues</w:t>
            </w:r>
          </w:p>
          <w:p w:rsidRPr="00AF25A0" w:rsidR="00432013" w:rsidP="00C05861" w:rsidRDefault="00CA40FA" w14:paraId="021B7AB5" w14:textId="1EF61308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Added</w:t>
            </w:r>
            <w:r w:rsidRPr="00AF25A0" w:rsidR="00432013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2"/>
                <w:sz w:val="18"/>
                <w:szCs w:val="18"/>
              </w:rPr>
              <w:t xml:space="preserve"> </w:t>
            </w:r>
            <w:r w:rsidRPr="00AF25A0" w:rsidR="006343AB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count of </w:t>
            </w:r>
            <w:r w:rsidRPr="00AF25A0" w:rsidR="0043201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basic blocks, vector, loop</w:t>
            </w:r>
            <w:r w:rsidRPr="00AF25A0" w:rsidR="001667F9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s</w:t>
            </w:r>
            <w:r w:rsidRPr="00AF25A0" w:rsidR="0043201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, </w:t>
            </w:r>
            <w:r w:rsidRPr="00AF25A0" w:rsidR="006343AB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scalars, loads &amp; stores, spills &amp; reloads, etc. to report issues based on various </w:t>
            </w:r>
            <w:r w:rsidRPr="00AF25A0" w:rsidR="00515ACE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metrics</w:t>
            </w:r>
          </w:p>
          <w:p w:rsidRPr="00AF25A0" w:rsidR="00CA40FA" w:rsidP="00C05861" w:rsidRDefault="00CA40FA" w14:paraId="134D93B0" w14:textId="37A4AD17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Reported </w:t>
            </w:r>
            <w:r w:rsidRPr="00AF25A0" w:rsidR="00012E2F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performance issues and suggested missing optimizations in AOCC for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SPEC CPU 2017, </w:t>
            </w:r>
            <w:proofErr w:type="spellStart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polybench</w:t>
            </w:r>
            <w:proofErr w:type="spellEnd"/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and HPC workloads</w:t>
            </w:r>
            <w:r w:rsidRPr="00AF25A0" w:rsidR="00012E2F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compared to ICC</w:t>
            </w:r>
          </w:p>
          <w:p w:rsidRPr="00AF25A0" w:rsidR="00273DCE" w:rsidP="00C05861" w:rsidRDefault="00273DCE" w14:paraId="43911B9B" w14:textId="05CFD17C">
            <w:pPr>
              <w:pStyle w:val="ListParagraph"/>
              <w:numPr>
                <w:ilvl w:val="0"/>
                <w:numId w:val="38"/>
              </w:numPr>
              <w:spacing w:after="0"/>
              <w:ind w:left="1440" w:right="0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</w:pP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Presented </w:t>
            </w:r>
            <w:r w:rsidRPr="00AF25A0" w:rsidR="005E5D4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paper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in internal conference</w:t>
            </w:r>
            <w:r w:rsidRPr="00AF25A0">
              <w:rPr>
                <w:rStyle w:val="Emphasis"/>
                <w:rFonts w:ascii="Times New Roman" w:hAnsi="Times New Roman" w:cs="Times New Roman"/>
                <w:color w:val="000000" w:themeColor="text2"/>
                <w:sz w:val="18"/>
                <w:szCs w:val="18"/>
              </w:rPr>
              <w:t xml:space="preserve"> </w:t>
            </w:r>
            <w:r w:rsidRPr="00AF25A0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>(13% acceptance rate)</w:t>
            </w:r>
            <w:r w:rsidRPr="00AF25A0" w:rsidR="00A67AD3">
              <w:rPr>
                <w:rStyle w:val="Emphasis"/>
                <w:rFonts w:ascii="Times New Roman" w:hAnsi="Times New Roman" w:cs="Times New Roman"/>
                <w:i w:val="0"/>
                <w:iCs w:val="0"/>
                <w:color w:val="000000" w:themeColor="text2"/>
                <w:sz w:val="18"/>
                <w:szCs w:val="18"/>
              </w:rPr>
              <w:t xml:space="preserve"> at AMD</w:t>
            </w:r>
          </w:p>
          <w:p w:rsidRPr="00AF25A0" w:rsidR="00613C4C" w:rsidP="00C05861" w:rsidRDefault="001C491D" w14:paraId="55D742CE" w14:textId="7B89E01D">
            <w:pPr>
              <w:autoSpaceDE w:val="0"/>
              <w:autoSpaceDN w:val="0"/>
              <w:adjustRightInd w:val="0"/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</w:rPr>
            </w:pPr>
            <w:hyperlink w:history="1" r:id="rId16">
              <w:r w:rsidRPr="00AF25A0" w:rsidR="00613C4C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</w:t>
              </w:r>
              <w:r w:rsidRPr="00AF25A0" w:rsidR="006B3B3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LVM </w:t>
              </w:r>
              <w:proofErr w:type="spellStart"/>
              <w:r w:rsidRPr="00AF25A0" w:rsidR="00613C4C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F</w:t>
              </w:r>
              <w:r w:rsidRPr="00AF25A0" w:rsidR="006B3B3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lang</w:t>
              </w:r>
              <w:proofErr w:type="spellEnd"/>
              <w:r w:rsidRPr="00AF25A0" w:rsidR="00613C4C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G</w:t>
              </w:r>
              <w:r w:rsidRPr="00AF25A0" w:rsidR="006B3B39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roup</w:t>
              </w:r>
            </w:hyperlink>
          </w:p>
          <w:p w:rsidRPr="00AF25A0" w:rsidR="00AB12E1" w:rsidP="00C05861" w:rsidRDefault="00AB12E1" w14:paraId="3CFA23AE" w14:textId="61552B7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50+ commits to Fortran language compiler frontend in LLVM</w:t>
            </w:r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including new features, bug fixes, infrastructure changes</w:t>
            </w:r>
          </w:p>
          <w:p w:rsidRPr="00AF25A0" w:rsidR="00AB12E1" w:rsidP="00C05861" w:rsidRDefault="00AB12E1" w14:paraId="5B810086" w14:textId="212FF6B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Added </w:t>
            </w:r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parsing and semantic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support for OpenMP </w:t>
            </w:r>
            <w:r w:rsidRPr="00AF25A0" w:rsidR="00B260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4.5/5.0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and </w:t>
            </w:r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ortran 2018 </w:t>
            </w:r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anguage features</w:t>
            </w:r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 LLVM </w:t>
            </w:r>
            <w:proofErr w:type="spellStart"/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</w:p>
          <w:p w:rsidRPr="00AF25A0" w:rsidR="00C9450A" w:rsidP="00C9450A" w:rsidRDefault="00AB12E1" w14:paraId="15332E8E" w14:textId="15AA6C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Reviewed voluntarily OpenMP, </w:t>
            </w:r>
            <w:proofErr w:type="spellStart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OpenACC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F25A0" w:rsidR="00AD09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</w:t>
            </w:r>
            <w:proofErr w:type="spellEnd"/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driver patches</w:t>
            </w:r>
            <w:r w:rsidRPr="00AF25A0" w:rsidR="003A726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from community members</w:t>
            </w:r>
          </w:p>
          <w:p w:rsidRPr="00AF25A0" w:rsidR="009D3F6A" w:rsidP="00DA4A64" w:rsidRDefault="009D3F6A" w14:paraId="46087A05" w14:textId="77777777">
            <w:pPr>
              <w:autoSpaceDE w:val="0"/>
              <w:autoSpaceDN w:val="0"/>
              <w:adjustRightInd w:val="0"/>
              <w:spacing w:after="0"/>
              <w:ind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Pr="00AF25A0" w:rsidR="00B5054A" w:rsidP="0048378C" w:rsidRDefault="0048378C" w14:paraId="3B8528B0" w14:textId="52C5FD24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Pr="00AF25A0" w:rsidR="00B5054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Software System Designer 1, </w:t>
            </w:r>
            <w:r w:rsidRPr="00AF25A0" w:rsidR="00B5054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July 2019 to March 2020</w:t>
            </w:r>
          </w:p>
        </w:tc>
      </w:tr>
      <w:tr w:rsidRPr="00AF25A0" w:rsidR="00B84CF5" w:rsidTr="0048378C" w14:paraId="3430F4D4" w14:textId="77777777">
        <w:tc>
          <w:tcPr>
            <w:tcW w:w="9" w:type="pct"/>
          </w:tcPr>
          <w:p w:rsidRPr="00AF25A0" w:rsidR="00843164" w:rsidP="00CD52D4" w:rsidRDefault="00843164" w14:paraId="2CACE433" w14:textId="5546D38A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:rsidRPr="00AF25A0" w:rsidR="00A075A7" w:rsidP="009D3F6A" w:rsidRDefault="009D3F6A" w14:paraId="2B4E38F4" w14:textId="6D516192">
            <w:pPr>
              <w:spacing w:after="0"/>
              <w:ind w:left="720" w:righ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F25A0" w:rsidR="004122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Compiler Validation</w:t>
            </w:r>
            <w:r w:rsidRPr="00AF25A0" w:rsidR="00D0743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F25A0" w:rsidR="006030B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AF25A0" w:rsidR="00D0743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roup</w:t>
            </w:r>
            <w:r w:rsidRPr="00AF25A0" w:rsidR="0041226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:rsidRPr="00AF25A0" w:rsidR="003D344C" w:rsidP="00515ACE" w:rsidRDefault="007D317C" w14:paraId="06DEEE57" w14:textId="6C42E36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Implemented from scratch </w:t>
            </w:r>
            <w:r w:rsidRPr="00AF25A0" w:rsidR="003D34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regression, unit tests for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12+ </w:t>
            </w:r>
            <w:r w:rsidRPr="00AF25A0" w:rsidR="003D34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Fortran 2008 language standard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to </w:t>
            </w:r>
            <w:r w:rsidRPr="00AF25A0" w:rsidR="003D34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fuzz AOCC compiler</w:t>
            </w:r>
          </w:p>
          <w:p w:rsidRPr="00AF25A0" w:rsidR="006D73E4" w:rsidP="00515ACE" w:rsidRDefault="00E92287" w14:paraId="7F28C41A" w14:textId="1B23CE0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Reported</w:t>
            </w:r>
            <w:r w:rsidRPr="00AF25A0" w:rsidR="006D73E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Internal Compiler Errors, segmentation faults, </w:t>
            </w:r>
            <w:r w:rsidRPr="00AF25A0" w:rsidR="003F00F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mis compilations in AOCC </w:t>
            </w:r>
            <w:proofErr w:type="spellStart"/>
            <w:r w:rsidRPr="00AF25A0" w:rsidR="003F00F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Flang</w:t>
            </w:r>
            <w:proofErr w:type="spellEnd"/>
            <w:r w:rsidRPr="00AF25A0" w:rsidR="003F00F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source</w:t>
            </w:r>
          </w:p>
          <w:p w:rsidRPr="00AF25A0" w:rsidR="00843164" w:rsidP="007E58EC" w:rsidRDefault="003F00FB" w14:paraId="71F001EA" w14:textId="7777777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Focused on compiler validation, automation</w:t>
            </w:r>
            <w:r w:rsidRPr="00AF25A0" w:rsidR="0068043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CI/CD frameworks, debug testing to verify AOCC</w:t>
            </w:r>
          </w:p>
          <w:p w:rsidRPr="00AF25A0" w:rsidR="007E58EC" w:rsidP="007E58EC" w:rsidRDefault="007E58EC" w14:paraId="4E76874A" w14:textId="619A27A6">
            <w:pPr>
              <w:pStyle w:val="ListParagraph"/>
              <w:autoSpaceDE w:val="0"/>
              <w:autoSpaceDN w:val="0"/>
              <w:adjustRightInd w:val="0"/>
              <w:spacing w:after="0"/>
              <w:ind w:left="1440" w:right="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Pr="00AF25A0" w:rsidR="00412262" w:rsidP="00CD52D4" w:rsidRDefault="00F962C5" w14:paraId="7C6E8F1F" w14:textId="3E39CAE1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 xml:space="preserve">other </w:t>
      </w:r>
      <w:r w:rsidRPr="00AF25A0" w:rsidR="00412262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"/>
        <w:gridCol w:w="10447"/>
      </w:tblGrid>
      <w:tr w:rsidRPr="00AF25A0" w:rsidR="00B84CF5" w:rsidTr="00235D1E" w14:paraId="185363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7"/>
          <w:tblHeader/>
        </w:trPr>
        <w:tc>
          <w:tcPr>
            <w:tcW w:w="9" w:type="pct"/>
          </w:tcPr>
          <w:p w:rsidRPr="00AF25A0" w:rsidR="00412262" w:rsidP="00CD52D4" w:rsidRDefault="00412262" w14:paraId="0F6D2154" w14:textId="1D7E3129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:rsidRPr="00AF25A0" w:rsidR="00621E93" w:rsidP="00CD52D4" w:rsidRDefault="001C491D" w14:paraId="575AF48A" w14:textId="34607483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hyperlink w:history="1" r:id="rId17">
              <w:r w:rsidRPr="00AF25A0" w:rsidR="00621E93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GCC</w:t>
              </w:r>
              <w:r w:rsidRPr="00AF25A0" w:rsidR="000334E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Pr="00AF25A0" w:rsidR="00621E93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- GNU Compiler Collection</w:t>
              </w:r>
            </w:hyperlink>
          </w:p>
          <w:p w:rsidRPr="00AF25A0" w:rsidR="00621E93" w:rsidP="00CD52D4" w:rsidRDefault="001C491D" w14:paraId="69440DC7" w14:textId="6514A605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5F5F5F" w:themeColor="accent5"/>
                <w:sz w:val="20"/>
                <w:szCs w:val="20"/>
              </w:rPr>
            </w:pPr>
            <w:hyperlink w:history="1" r:id="rId18">
              <w:r w:rsidRPr="00AF25A0" w:rsidR="00621E93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 xml:space="preserve">Google Summer </w:t>
              </w:r>
              <w:proofErr w:type="gramStart"/>
              <w:r w:rsidRPr="00AF25A0" w:rsidR="00621E93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>Of</w:t>
              </w:r>
              <w:proofErr w:type="gramEnd"/>
              <w:r w:rsidRPr="00AF25A0" w:rsidR="00621E93">
                <w:rPr>
                  <w:rStyle w:val="Hyperlink"/>
                  <w:rFonts w:ascii="Times New Roman" w:hAnsi="Times New Roman" w:cs="Times New Roman"/>
                  <w:color w:val="5F5F5F" w:themeColor="accent5"/>
                  <w:sz w:val="20"/>
                  <w:szCs w:val="20"/>
                  <w:u w:val="none"/>
                </w:rPr>
                <w:t xml:space="preserve"> Code</w:t>
              </w:r>
            </w:hyperlink>
          </w:p>
          <w:p w:rsidRPr="00AF25A0" w:rsidR="00501B88" w:rsidP="00CD52D4" w:rsidRDefault="001C491D" w14:paraId="278B5CEB" w14:textId="01BEA5E0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hyperlink w:history="1" r:id="rId19"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E</w:t>
              </w:r>
              <w:r w:rsidRPr="00AF25A0" w:rsidR="00013AE4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xtending</w:t>
              </w:r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</w:t>
              </w:r>
              <w:r w:rsidRPr="00AF25A0" w:rsidR="00013AE4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smith</w:t>
              </w:r>
              <w:proofErr w:type="spellEnd"/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</w:t>
              </w:r>
              <w:r w:rsidRPr="00AF25A0" w:rsidR="00AD7105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for</w:t>
              </w:r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G</w:t>
              </w:r>
              <w:r w:rsidRPr="00AF25A0" w:rsidR="00013AE4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CC</w:t>
              </w:r>
              <w:r w:rsidRPr="00AF25A0" w:rsidR="00412262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 xml:space="preserve"> C-L</w:t>
              </w:r>
              <w:r w:rsidRPr="00AF25A0" w:rsidR="00013AE4">
                <w:rPr>
                  <w:rStyle w:val="Hyperlink"/>
                  <w:rFonts w:ascii="Times New Roman" w:hAnsi="Times New Roman" w:cs="Times New Roman"/>
                  <w:i/>
                  <w:iCs/>
                  <w:sz w:val="20"/>
                  <w:szCs w:val="20"/>
                  <w:u w:val="none"/>
                </w:rPr>
                <w:t>anguage Extensions</w:t>
              </w:r>
            </w:hyperlink>
            <w:r w:rsidRPr="00AF25A0" w:rsidR="009C30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AF25A0" w:rsidR="002A51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June </w:t>
            </w:r>
            <w:r w:rsidRPr="00AF25A0" w:rsidR="009C30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2018</w:t>
            </w:r>
            <w:r w:rsidRPr="00AF25A0" w:rsidR="002A512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– April </w:t>
            </w:r>
            <w:r w:rsidRPr="00AF25A0" w:rsidR="009C30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  <w:p w:rsidRPr="00AF25A0" w:rsidR="00351B29" w:rsidP="00CD52D4" w:rsidRDefault="00351B29" w14:paraId="677C28D3" w14:textId="578EC126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Mentor: </w:t>
            </w:r>
            <w:hyperlink w:history="1" r:id="rId20"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 xml:space="preserve">Andi </w:t>
              </w:r>
              <w:proofErr w:type="spellStart"/>
              <w:r w:rsidRPr="00AF25A0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  <w:shd w:val="clear" w:color="auto" w:fill="FFFFFF" w:themeFill="background1"/>
                </w:rPr>
                <w:t>Kleen</w:t>
              </w:r>
              <w:proofErr w:type="spellEnd"/>
            </w:hyperlink>
          </w:p>
          <w:p w:rsidRPr="00AF25A0" w:rsidR="00FC6C0E" w:rsidP="00771493" w:rsidRDefault="00FC6C0E" w14:paraId="13316E45" w14:textId="20022422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</w:t>
            </w:r>
            <w:r w:rsidRPr="00AF25A0" w:rsidR="0041226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dd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ed</w:t>
            </w:r>
            <w:r w:rsidRPr="00AF25A0" w:rsidR="0041226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AF25A0" w:rsidR="00B97013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~</w:t>
            </w:r>
            <w:r w:rsidRPr="00AF25A0" w:rsidR="0041226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15 GNU C language extensions to </w:t>
            </w:r>
            <w:hyperlink w:history="1" r:id="rId21">
              <w:proofErr w:type="spellStart"/>
              <w:r w:rsidRPr="00AF25A0" w:rsidR="00412262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Csmith</w:t>
              </w:r>
              <w:proofErr w:type="spellEnd"/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AF25A0" w:rsidR="00FC774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and found unexplored bugs (ICE’s, seg faults, crashes) in GCC compiler</w:t>
            </w:r>
          </w:p>
          <w:p w:rsidRPr="00AF25A0" w:rsidR="00B450A7" w:rsidP="00771493" w:rsidRDefault="00B450A7" w14:paraId="0D30E6F3" w14:textId="023A10CF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Found 12 critical bugs</w:t>
            </w:r>
            <w:r w:rsidRPr="00AF25A0" w:rsidR="001D305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11 were fixed by GCC community</w:t>
            </w:r>
          </w:p>
          <w:p w:rsidRPr="00AF25A0" w:rsidR="00FC6C0E" w:rsidP="00771493" w:rsidRDefault="00412262" w14:paraId="46292864" w14:textId="52721CF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Increased the fuzzing code coverage of </w:t>
            </w:r>
            <w:proofErr w:type="spellStart"/>
            <w:r w:rsidRPr="00AF25A0" w:rsidR="0068252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  <w:r w:rsidRPr="00AF25A0" w:rsidR="0068252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GCC </w:t>
            </w:r>
            <w:r w:rsidRPr="00AF25A0" w:rsidR="0068252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by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AF25A0" w:rsidR="004552C4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–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line coverage: 5%</w:t>
            </w:r>
            <w:r w:rsidRPr="00AF25A0" w:rsidR="00AA09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,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function coverage: 7%</w:t>
            </w:r>
            <w:r w:rsidRPr="00AF25A0" w:rsidR="00AA09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Pr="00AF25A0" w:rsidR="00E8108A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branch coverage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: 4%</w:t>
            </w:r>
          </w:p>
          <w:p w:rsidRPr="00AF25A0" w:rsidR="00771493" w:rsidP="00771493" w:rsidRDefault="00771493" w14:paraId="7ECDF077" w14:textId="4D3F387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Presented work at </w:t>
            </w:r>
            <w:hyperlink w:history="1" r:id="rId22">
              <w:r w:rsidRPr="00AF25A0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Pune Kernel meetup</w:t>
              </w:r>
            </w:hyperlink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on work done in </w:t>
            </w:r>
            <w:proofErr w:type="spellStart"/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Csmith</w:t>
            </w:r>
            <w:proofErr w:type="spellEnd"/>
          </w:p>
          <w:p w:rsidRPr="00AF25A0" w:rsidR="00AA09A0" w:rsidP="00CD52D4" w:rsidRDefault="00AA09A0" w14:paraId="6ECA1E6A" w14:textId="77777777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:rsidRPr="00AF25A0" w:rsidR="00EE2150" w:rsidP="00CD52D4" w:rsidRDefault="001C491D" w14:paraId="3F513286" w14:textId="0A6FB3B5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w:history="1" r:id="rId23">
              <w:r w:rsidRPr="00AF25A0" w:rsidR="0041226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G</w:t>
              </w:r>
              <w:r w:rsidRPr="00AF25A0" w:rsidR="00AA09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it</w:t>
              </w:r>
              <w:r w:rsidRPr="00AF25A0" w:rsidR="0041226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S</w:t>
              </w:r>
              <w:r w:rsidRPr="00AF25A0" w:rsidR="00AA09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tatistics</w:t>
              </w:r>
              <w:r w:rsidRPr="00AF25A0" w:rsidR="00412262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E</w:t>
              </w:r>
              <w:r w:rsidRPr="00AF25A0" w:rsidR="00AA09A0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0"/>
                  <w:szCs w:val="20"/>
                  <w:u w:val="none"/>
                </w:rPr>
                <w:t>xcel Generator</w:t>
              </w:r>
            </w:hyperlink>
            <w:r w:rsidRPr="00AF25A0" w:rsidR="0051057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AF25A0" w:rsidR="0051057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AMD</w:t>
            </w:r>
            <w:r w:rsidRPr="00AF25A0" w:rsidR="0019617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, India</w:t>
            </w:r>
          </w:p>
          <w:p w:rsidRPr="00AF25A0" w:rsidR="00CC2110" w:rsidP="00CD52D4" w:rsidRDefault="00CC2110" w14:paraId="1561E067" w14:textId="7E8DDC69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AF25A0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Manager: Hariharan </w:t>
            </w:r>
            <w:r w:rsidRPr="00AF25A0" w:rsidR="001A6B34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Parasuraman</w:t>
            </w:r>
          </w:p>
          <w:p w:rsidRPr="00AF25A0" w:rsidR="00412262" w:rsidP="00771493" w:rsidRDefault="000A2E7C" w14:paraId="7455BD7D" w14:textId="1920F0E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Designed small </w:t>
            </w:r>
            <w:r w:rsidRPr="00AF25A0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utilit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y to </w:t>
            </w:r>
            <w:r w:rsidRPr="00AF25A0" w:rsidR="00AF67E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</w:t>
            </w:r>
            <w:r w:rsidRPr="00AF25A0" w:rsidR="0041226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ollect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visualize, create reports of</w:t>
            </w:r>
            <w:r w:rsidRPr="00AF25A0" w:rsidR="0041226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individual </w:t>
            </w:r>
            <w:r w:rsidRPr="00AF25A0" w:rsidR="0041226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contributions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 </w:t>
            </w:r>
            <w:r w:rsidRPr="00AF25A0" w:rsidR="0041226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open-source </w:t>
            </w:r>
            <w:r w:rsidRPr="00AF25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projects</w:t>
            </w:r>
            <w:r w:rsidRPr="00AF25A0" w:rsidR="000F1A9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for managerial audits</w:t>
            </w:r>
          </w:p>
        </w:tc>
      </w:tr>
      <w:tr w:rsidRPr="00AF25A0" w:rsidR="00B84CF5" w:rsidTr="007A6C65" w14:paraId="7E71ADF7" w14:textId="77777777">
        <w:trPr>
          <w:trHeight w:val="81"/>
        </w:trPr>
        <w:tc>
          <w:tcPr>
            <w:tcW w:w="9" w:type="pct"/>
          </w:tcPr>
          <w:p w:rsidRPr="00AF25A0" w:rsidR="00412262" w:rsidP="00CD52D4" w:rsidRDefault="00412262" w14:paraId="522AEE13" w14:textId="77777777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91" w:type="pct"/>
          </w:tcPr>
          <w:p w:rsidRPr="00235D1E" w:rsidR="00235D1E" w:rsidP="00235D1E" w:rsidRDefault="00235D1E" w14:paraId="3EE5516E" w14:textId="170C6FA5">
            <w:pPr>
              <w:autoSpaceDE w:val="0"/>
              <w:autoSpaceDN w:val="0"/>
              <w:adjustRightInd w:val="0"/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Pr="00AF25A0" w:rsidR="006069DA" w:rsidP="003C765E" w:rsidRDefault="003C765E" w14:paraId="48B0174F" w14:textId="08FCFF10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AWARdS</w:t>
      </w:r>
    </w:p>
    <w:p w:rsidRPr="00AF25A0" w:rsidR="003C765E" w:rsidP="000B7F3E" w:rsidRDefault="0030104A" w14:paraId="4775DA6E" w14:textId="431C5B05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>TFWS Scholarship</w:t>
      </w:r>
      <w:r w:rsidRPr="00AF25A0" w:rsidR="00AD13E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(awarded</w:t>
      </w:r>
      <w:r w:rsidRPr="00AF25A0" w:rsidR="004309B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to </w:t>
      </w:r>
      <w:r w:rsidRPr="00AF25A0" w:rsidR="001479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5% </w:t>
      </w:r>
      <w:r w:rsidRPr="00AF25A0" w:rsidR="00AD13E6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students of </w:t>
      </w:r>
      <w:r w:rsidRPr="00AF25A0" w:rsidR="0021426E">
        <w:rPr>
          <w:rFonts w:ascii="Times New Roman" w:hAnsi="Times New Roman" w:cs="Times New Roman"/>
          <w:color w:val="000000" w:themeColor="text1"/>
          <w:sz w:val="18"/>
          <w:szCs w:val="18"/>
        </w:rPr>
        <w:t>baccalaureate</w:t>
      </w:r>
      <w:r w:rsidRPr="00AF25A0" w:rsidR="00A275D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 w:rsidR="0014794D">
        <w:rPr>
          <w:rFonts w:ascii="Times New Roman" w:hAnsi="Times New Roman" w:cs="Times New Roman"/>
          <w:color w:val="000000" w:themeColor="text1"/>
          <w:sz w:val="18"/>
          <w:szCs w:val="18"/>
        </w:rPr>
        <w:t>class</w:t>
      </w:r>
      <w:r w:rsidRPr="00AF25A0" w:rsidR="00AD13E6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AF25A0" w:rsidR="004F313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 w:rsidR="004F313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 w:rsidR="004F313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AF25A0" w:rsidR="004F313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E366F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B3C34" w:rsidR="00B5002D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2015-2019</w:t>
      </w:r>
    </w:p>
    <w:p w:rsidRPr="00FB3C34" w:rsidR="00CB67F5" w:rsidP="6298132F" w:rsidRDefault="00CB67F5" w14:paraId="6DFAA440" w14:textId="55733A81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i w:val="1"/>
          <w:iCs w:val="1"/>
          <w:color w:val="000000" w:themeColor="text1"/>
          <w:sz w:val="18"/>
          <w:szCs w:val="18"/>
        </w:rPr>
      </w:pPr>
      <w:r w:rsidRPr="6298132F" w:rsidR="00CB67F5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AMD Spotlight award for performance </w:t>
      </w:r>
      <w:r w:rsidRPr="6298132F" w:rsidR="1B809DD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recognition</w:t>
      </w:r>
      <w:r w:rsidRPr="6298132F" w:rsidR="1B809DD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 at AMD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98132F" w:rsidR="1B809DD8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2020</w:t>
      </w:r>
    </w:p>
    <w:p w:rsidRPr="00AF25A0" w:rsidR="005F5013" w:rsidP="004309B2" w:rsidRDefault="005F5013" w14:paraId="552D62B5" w14:textId="4ED7A398">
      <w:pPr>
        <w:spacing w:after="0"/>
        <w:ind w:left="410"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Pr="00AF25A0" w:rsidR="003C765E" w:rsidP="003C765E" w:rsidRDefault="003C765E" w14:paraId="2B1A51A7" w14:textId="77777777">
      <w:pPr>
        <w:pStyle w:val="Heading1"/>
        <w:spacing w:before="0"/>
        <w:rPr>
          <w:rFonts w:ascii="Times New Roman" w:hAnsi="Times New Roman" w:cs="Times New Roman"/>
        </w:rPr>
      </w:pPr>
      <w:r w:rsidRPr="00AF25A0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activities and interests</w:t>
      </w:r>
    </w:p>
    <w:p w:rsidRPr="00AF25A0" w:rsidR="003C765E" w:rsidP="003C765E" w:rsidRDefault="003C765E" w14:paraId="2BBB40FF" w14:textId="77777777">
      <w:pPr>
        <w:spacing w:after="0"/>
        <w:ind w:right="0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:rsidRPr="00AF25A0" w:rsidR="007E4DD9" w:rsidP="00BE351E" w:rsidRDefault="003C765E" w14:paraId="152105A0" w14:textId="5C2C06F2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25A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Volunteered at </w:t>
      </w:r>
      <w:hyperlink w:history="1" r:id="rId24"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CppOnSea</w:t>
        </w:r>
        <w:r w:rsidRPr="00AF25A0" w:rsidR="00936CEE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’</w:t>
        </w:r>
        <w:r w:rsidRPr="00AF25A0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21</w:t>
        </w:r>
      </w:hyperlink>
      <w:r w:rsidRPr="00AF25A0" w:rsidR="000323DD">
        <w:rPr>
          <w:rStyle w:val="Hyperlink"/>
          <w:rFonts w:ascii="Times New Roman" w:hAnsi="Times New Roman" w:cs="Times New Roman"/>
          <w:sz w:val="18"/>
          <w:szCs w:val="18"/>
          <w:u w:val="none"/>
        </w:rPr>
        <w:t xml:space="preserve">, </w:t>
      </w:r>
      <w:hyperlink w:history="1" r:id="rId25">
        <w:r w:rsidRPr="00AF25A0" w:rsidR="007E4DD9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CppCon’21</w:t>
        </w:r>
      </w:hyperlink>
    </w:p>
    <w:p w:rsidRPr="00AF25A0" w:rsidR="003C765E" w:rsidP="003C765E" w:rsidRDefault="001C491D" w14:paraId="58C0FD47" w14:textId="5E797C17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hyperlink w:history="1" r:id="rId26">
        <w:r w:rsidRPr="00AF25A0" w:rsidR="003C765E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2021 LLVM dev</w:t>
        </w:r>
        <w:r w:rsidRPr="00AF25A0" w:rsidR="00936CEE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elopers</w:t>
        </w:r>
        <w:r w:rsidRPr="00AF25A0" w:rsidR="003C765E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 xml:space="preserve"> </w:t>
        </w:r>
        <w:r w:rsidRPr="00AF25A0" w:rsidR="00700009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meeting</w:t>
        </w:r>
      </w:hyperlink>
      <w:r w:rsidRPr="00AF25A0" w:rsidR="0070000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25A0" w:rsidR="003C765E">
        <w:rPr>
          <w:rFonts w:ascii="Times New Roman" w:hAnsi="Times New Roman" w:cs="Times New Roman"/>
          <w:color w:val="000000" w:themeColor="text1"/>
          <w:sz w:val="18"/>
          <w:szCs w:val="18"/>
        </w:rPr>
        <w:t>PC member</w:t>
      </w:r>
    </w:p>
    <w:p w:rsidRPr="00AF25A0" w:rsidR="00235D1E" w:rsidP="003C765E" w:rsidRDefault="00235D1E" w14:paraId="79387366" w14:textId="1E7430D6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6298132F" w:rsidR="00235D1E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Co-founded </w:t>
      </w:r>
      <w:hyperlink r:id="R83baa149054b4e62">
        <w:r w:rsidRPr="6298132F" w:rsidR="00B522A9">
          <w:rPr>
            <w:rStyle w:val="Hyperlink"/>
            <w:rFonts w:ascii="Times New Roman" w:hAnsi="Times New Roman" w:cs="Times New Roman"/>
            <w:sz w:val="18"/>
            <w:szCs w:val="18"/>
            <w:u w:val="none"/>
          </w:rPr>
          <w:t>bitSimplify</w:t>
        </w:r>
      </w:hyperlink>
      <w:r w:rsidRPr="6298132F" w:rsidR="00B522A9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: </w:t>
      </w:r>
      <w:r w:rsidRPr="6298132F" w:rsidR="00235D1E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 xml:space="preserve">RISC-V based LLVM toolchain </w:t>
      </w:r>
      <w:r w:rsidRPr="6298132F" w:rsidR="00415612">
        <w:rPr>
          <w:rFonts w:ascii="Times New Roman" w:hAnsi="Times New Roman" w:cs="Times New Roman"/>
          <w:color w:val="000000" w:themeColor="text2" w:themeTint="FF" w:themeShade="FF"/>
          <w:sz w:val="18"/>
          <w:szCs w:val="18"/>
        </w:rPr>
        <w:t>startup</w:t>
      </w:r>
    </w:p>
    <w:p w:rsidR="35BDEF8C" w:rsidP="6298132F" w:rsidRDefault="35BDEF8C" w14:paraId="73AD1A27" w14:textId="488BC544">
      <w:pPr>
        <w:pStyle w:val="ListParagraph"/>
        <w:numPr>
          <w:ilvl w:val="0"/>
          <w:numId w:val="28"/>
        </w:numPr>
        <w:spacing w:after="0"/>
        <w:ind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18"/>
          <w:szCs w:val="18"/>
          <w:u w:val="none"/>
          <w:lang w:val="en-US"/>
        </w:rPr>
      </w:pPr>
      <w:r w:rsidRPr="6298132F" w:rsidR="35BDE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18"/>
          <w:szCs w:val="18"/>
          <w:u w:val="none"/>
          <w:lang w:val="en-US"/>
        </w:rPr>
        <w:t xml:space="preserve">Student Travel Grant for </w:t>
      </w:r>
      <w:r w:rsidRPr="6298132F" w:rsidR="0C860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18"/>
          <w:szCs w:val="18"/>
          <w:u w:val="none"/>
          <w:lang w:val="en-US"/>
        </w:rPr>
        <w:t>attending</w:t>
      </w:r>
      <w:r w:rsidRPr="6298132F" w:rsidR="35BDE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18"/>
          <w:szCs w:val="18"/>
          <w:u w:val="none"/>
          <w:lang w:val="en-US"/>
        </w:rPr>
        <w:t xml:space="preserve"> </w:t>
      </w:r>
      <w:hyperlink r:id="R123a339335cb49d4">
        <w:r w:rsidRPr="6298132F" w:rsidR="7B4B1B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Workshop on Sparse Tensor Computations</w:t>
        </w:r>
      </w:hyperlink>
    </w:p>
    <w:p w:rsidRPr="00AF25A0" w:rsidR="000B7F3E" w:rsidP="000B7F3E" w:rsidRDefault="000B7F3E" w14:paraId="13DB574D" w14:textId="77777777">
      <w:pPr>
        <w:spacing w:after="0"/>
        <w:ind w:righ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Pr="00AF25A0" w:rsidR="000B7F3E" w:rsidSect="00AF25A0">
      <w:footerReference w:type="default" r:id="rId28"/>
      <w:pgSz w:w="11906" w:h="16838" w:orient="portrait" w:code="9"/>
      <w:pgMar w:top="144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91D" w:rsidRDefault="001C491D" w14:paraId="2F77E34F" w14:textId="77777777">
      <w:pPr>
        <w:spacing w:after="0"/>
      </w:pPr>
      <w:r>
        <w:separator/>
      </w:r>
    </w:p>
    <w:p w:rsidR="001C491D" w:rsidRDefault="001C491D" w14:paraId="25580C57" w14:textId="77777777"/>
  </w:endnote>
  <w:endnote w:type="continuationSeparator" w:id="0">
    <w:p w:rsidR="001C491D" w:rsidRDefault="001C491D" w14:paraId="115A53EB" w14:textId="77777777">
      <w:pPr>
        <w:spacing w:after="0"/>
      </w:pPr>
      <w:r>
        <w:continuationSeparator/>
      </w:r>
    </w:p>
    <w:p w:rsidR="001C491D" w:rsidRDefault="001C491D" w14:paraId="515217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 w14:paraId="780771D5" w14:textId="7777777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91D" w:rsidRDefault="001C491D" w14:paraId="1B5741D2" w14:textId="77777777">
      <w:pPr>
        <w:spacing w:after="0"/>
      </w:pPr>
      <w:r>
        <w:separator/>
      </w:r>
    </w:p>
    <w:p w:rsidR="001C491D" w:rsidRDefault="001C491D" w14:paraId="7D84DD24" w14:textId="77777777"/>
  </w:footnote>
  <w:footnote w:type="continuationSeparator" w:id="0">
    <w:p w:rsidR="001C491D" w:rsidRDefault="001C491D" w14:paraId="345B652D" w14:textId="77777777">
      <w:pPr>
        <w:spacing w:after="0"/>
      </w:pPr>
      <w:r>
        <w:continuationSeparator/>
      </w:r>
    </w:p>
    <w:p w:rsidR="001C491D" w:rsidRDefault="001C491D" w14:paraId="31453E6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7">
    <w:nsid w:val="7caa5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3521B53"/>
    <w:multiLevelType w:val="hybridMultilevel"/>
    <w:tmpl w:val="037C0A5A"/>
    <w:lvl w:ilvl="0" w:tplc="24A2BA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D5496B"/>
    <w:multiLevelType w:val="hybridMultilevel"/>
    <w:tmpl w:val="C62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3E83E1D"/>
    <w:multiLevelType w:val="hybridMultilevel"/>
    <w:tmpl w:val="253E0A9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2254EB"/>
    <w:multiLevelType w:val="multilevel"/>
    <w:tmpl w:val="0B1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9D3499"/>
    <w:multiLevelType w:val="hybridMultilevel"/>
    <w:tmpl w:val="FF8424B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CD22F5"/>
    <w:multiLevelType w:val="hybridMultilevel"/>
    <w:tmpl w:val="786AE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457818"/>
    <w:multiLevelType w:val="hybridMultilevel"/>
    <w:tmpl w:val="1368FFB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503524"/>
    <w:multiLevelType w:val="hybridMultilevel"/>
    <w:tmpl w:val="4CDC011A"/>
    <w:lvl w:ilvl="0" w:tplc="1550234A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0A0812"/>
    <w:multiLevelType w:val="hybridMultilevel"/>
    <w:tmpl w:val="8EB40F42"/>
    <w:lvl w:ilvl="0" w:tplc="24A2BA5C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3B85FD5"/>
    <w:multiLevelType w:val="hybridMultilevel"/>
    <w:tmpl w:val="9FD0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E6598"/>
    <w:multiLevelType w:val="hybridMultilevel"/>
    <w:tmpl w:val="670238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DF3A34"/>
    <w:multiLevelType w:val="hybridMultilevel"/>
    <w:tmpl w:val="1E3AFD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D90025"/>
    <w:multiLevelType w:val="hybridMultilevel"/>
    <w:tmpl w:val="EC8A0D4E"/>
    <w:lvl w:ilvl="0" w:tplc="B0D0AA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1E20C6"/>
    <w:multiLevelType w:val="hybridMultilevel"/>
    <w:tmpl w:val="1B16684E"/>
    <w:lvl w:ilvl="0" w:tplc="24A2BA5C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6D473FB"/>
    <w:multiLevelType w:val="hybridMultilevel"/>
    <w:tmpl w:val="847AC5DC"/>
    <w:lvl w:ilvl="0" w:tplc="3C363002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7" w15:restartNumberingAfterBreak="0">
    <w:nsid w:val="54906A98"/>
    <w:multiLevelType w:val="hybridMultilevel"/>
    <w:tmpl w:val="309C274C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8" w15:restartNumberingAfterBreak="0">
    <w:nsid w:val="5674593C"/>
    <w:multiLevelType w:val="hybridMultilevel"/>
    <w:tmpl w:val="1464C4B8"/>
    <w:lvl w:ilvl="0" w:tplc="D1320E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266CE8"/>
    <w:multiLevelType w:val="hybridMultilevel"/>
    <w:tmpl w:val="278690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8C1C8E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2301AE"/>
    <w:multiLevelType w:val="hybridMultilevel"/>
    <w:tmpl w:val="4612980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7602040"/>
    <w:multiLevelType w:val="hybridMultilevel"/>
    <w:tmpl w:val="03BA3C1C"/>
    <w:lvl w:ilvl="0" w:tplc="24A2BA5C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9106387"/>
    <w:multiLevelType w:val="hybridMultilevel"/>
    <w:tmpl w:val="EB70D86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3F65FB"/>
    <w:multiLevelType w:val="hybridMultilevel"/>
    <w:tmpl w:val="7A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EB8397F"/>
    <w:multiLevelType w:val="hybridMultilevel"/>
    <w:tmpl w:val="32429458"/>
    <w:lvl w:ilvl="0" w:tplc="3C363002">
      <w:numFmt w:val="bullet"/>
      <w:lvlText w:val=""/>
      <w:lvlJc w:val="left"/>
      <w:pPr>
        <w:ind w:left="648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hint="default" w:ascii="Wingdings" w:hAnsi="Wingdings"/>
      </w:rPr>
    </w:lvl>
  </w:abstractNum>
  <w:num w:numId="41">
    <w:abstractNumId w:val="37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3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12"/>
  </w:num>
  <w:num w:numId="17">
    <w:abstractNumId w:val="31"/>
  </w:num>
  <w:num w:numId="18">
    <w:abstractNumId w:val="20"/>
  </w:num>
  <w:num w:numId="19">
    <w:abstractNumId w:val="21"/>
  </w:num>
  <w:num w:numId="20">
    <w:abstractNumId w:val="29"/>
  </w:num>
  <w:num w:numId="21">
    <w:abstractNumId w:val="35"/>
  </w:num>
  <w:num w:numId="22">
    <w:abstractNumId w:val="22"/>
  </w:num>
  <w:num w:numId="23">
    <w:abstractNumId w:val="10"/>
  </w:num>
  <w:num w:numId="24">
    <w:abstractNumId w:val="19"/>
  </w:num>
  <w:num w:numId="25">
    <w:abstractNumId w:val="24"/>
  </w:num>
  <w:num w:numId="26">
    <w:abstractNumId w:val="32"/>
  </w:num>
  <w:num w:numId="27">
    <w:abstractNumId w:val="11"/>
  </w:num>
  <w:num w:numId="28">
    <w:abstractNumId w:val="27"/>
  </w:num>
  <w:num w:numId="29">
    <w:abstractNumId w:val="15"/>
  </w:num>
  <w:num w:numId="30">
    <w:abstractNumId w:val="30"/>
  </w:num>
  <w:num w:numId="31">
    <w:abstractNumId w:val="13"/>
  </w:num>
  <w:num w:numId="32">
    <w:abstractNumId w:val="17"/>
  </w:num>
  <w:num w:numId="33">
    <w:abstractNumId w:val="16"/>
  </w:num>
  <w:num w:numId="34">
    <w:abstractNumId w:val="23"/>
  </w:num>
  <w:num w:numId="35">
    <w:abstractNumId w:val="28"/>
  </w:num>
  <w:num w:numId="36">
    <w:abstractNumId w:val="33"/>
  </w:num>
  <w:num w:numId="37">
    <w:abstractNumId w:val="36"/>
  </w:num>
  <w:num w:numId="38">
    <w:abstractNumId w:val="25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movePersonalInformation/>
  <w:removeDateAndTime/>
  <w:attachedTemplate r:id="rId1"/>
  <w:stylePaneSortMethod w:val="00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1"/>
    <w:rsid w:val="00003715"/>
    <w:rsid w:val="00012E2F"/>
    <w:rsid w:val="00013AE4"/>
    <w:rsid w:val="0001551F"/>
    <w:rsid w:val="000236FB"/>
    <w:rsid w:val="000323DD"/>
    <w:rsid w:val="0003297D"/>
    <w:rsid w:val="000334E0"/>
    <w:rsid w:val="00035294"/>
    <w:rsid w:val="00035763"/>
    <w:rsid w:val="00042F1C"/>
    <w:rsid w:val="00065A5B"/>
    <w:rsid w:val="000662BC"/>
    <w:rsid w:val="00075D28"/>
    <w:rsid w:val="000A2E7C"/>
    <w:rsid w:val="000A4C37"/>
    <w:rsid w:val="000A79C2"/>
    <w:rsid w:val="000B49DE"/>
    <w:rsid w:val="000B69C6"/>
    <w:rsid w:val="000B7F3E"/>
    <w:rsid w:val="000C0CA7"/>
    <w:rsid w:val="000C4D1B"/>
    <w:rsid w:val="000D3DED"/>
    <w:rsid w:val="000E4498"/>
    <w:rsid w:val="000F1A94"/>
    <w:rsid w:val="000F2762"/>
    <w:rsid w:val="000F5F69"/>
    <w:rsid w:val="000F74C8"/>
    <w:rsid w:val="0010010D"/>
    <w:rsid w:val="00101F27"/>
    <w:rsid w:val="001229C7"/>
    <w:rsid w:val="00122EB9"/>
    <w:rsid w:val="00126049"/>
    <w:rsid w:val="0014523F"/>
    <w:rsid w:val="0014778F"/>
    <w:rsid w:val="0014794D"/>
    <w:rsid w:val="0015241E"/>
    <w:rsid w:val="00152CCA"/>
    <w:rsid w:val="001600D4"/>
    <w:rsid w:val="00162A4C"/>
    <w:rsid w:val="00162A71"/>
    <w:rsid w:val="00166147"/>
    <w:rsid w:val="001667F9"/>
    <w:rsid w:val="0017749F"/>
    <w:rsid w:val="00182E55"/>
    <w:rsid w:val="0018429F"/>
    <w:rsid w:val="00191A3C"/>
    <w:rsid w:val="00193BD2"/>
    <w:rsid w:val="00195390"/>
    <w:rsid w:val="0019601E"/>
    <w:rsid w:val="00196179"/>
    <w:rsid w:val="001A6B34"/>
    <w:rsid w:val="001B7751"/>
    <w:rsid w:val="001C15E4"/>
    <w:rsid w:val="001C491D"/>
    <w:rsid w:val="001D2CC1"/>
    <w:rsid w:val="001D3056"/>
    <w:rsid w:val="001E5B6A"/>
    <w:rsid w:val="001F54F8"/>
    <w:rsid w:val="001F59E6"/>
    <w:rsid w:val="0020121A"/>
    <w:rsid w:val="002050A4"/>
    <w:rsid w:val="0021426E"/>
    <w:rsid w:val="00225515"/>
    <w:rsid w:val="002261C0"/>
    <w:rsid w:val="002320FC"/>
    <w:rsid w:val="00234478"/>
    <w:rsid w:val="00235D1E"/>
    <w:rsid w:val="00235DB9"/>
    <w:rsid w:val="002400A4"/>
    <w:rsid w:val="00240B5A"/>
    <w:rsid w:val="00242943"/>
    <w:rsid w:val="00242E44"/>
    <w:rsid w:val="002433CD"/>
    <w:rsid w:val="00247393"/>
    <w:rsid w:val="002508A3"/>
    <w:rsid w:val="00252B43"/>
    <w:rsid w:val="00254924"/>
    <w:rsid w:val="002563E8"/>
    <w:rsid w:val="00260D3F"/>
    <w:rsid w:val="00262974"/>
    <w:rsid w:val="00273DCE"/>
    <w:rsid w:val="00287457"/>
    <w:rsid w:val="00293BCF"/>
    <w:rsid w:val="002A3910"/>
    <w:rsid w:val="002A512E"/>
    <w:rsid w:val="002B14AF"/>
    <w:rsid w:val="002B787A"/>
    <w:rsid w:val="002C59A3"/>
    <w:rsid w:val="002D11D6"/>
    <w:rsid w:val="002D6ABD"/>
    <w:rsid w:val="002D78A9"/>
    <w:rsid w:val="002F36D6"/>
    <w:rsid w:val="003001B4"/>
    <w:rsid w:val="0030104A"/>
    <w:rsid w:val="003018F3"/>
    <w:rsid w:val="00302408"/>
    <w:rsid w:val="00307308"/>
    <w:rsid w:val="003266FE"/>
    <w:rsid w:val="00331E8F"/>
    <w:rsid w:val="0033287D"/>
    <w:rsid w:val="00334257"/>
    <w:rsid w:val="00334655"/>
    <w:rsid w:val="00340332"/>
    <w:rsid w:val="00344E85"/>
    <w:rsid w:val="00345111"/>
    <w:rsid w:val="003463F7"/>
    <w:rsid w:val="00347992"/>
    <w:rsid w:val="00351B29"/>
    <w:rsid w:val="00352C8C"/>
    <w:rsid w:val="00354B93"/>
    <w:rsid w:val="00356096"/>
    <w:rsid w:val="0036069F"/>
    <w:rsid w:val="00370562"/>
    <w:rsid w:val="0037683B"/>
    <w:rsid w:val="003857BC"/>
    <w:rsid w:val="003874C9"/>
    <w:rsid w:val="003A0CF6"/>
    <w:rsid w:val="003A2474"/>
    <w:rsid w:val="003A26E8"/>
    <w:rsid w:val="003A7264"/>
    <w:rsid w:val="003B0FF9"/>
    <w:rsid w:val="003B269F"/>
    <w:rsid w:val="003B50C0"/>
    <w:rsid w:val="003B5EEB"/>
    <w:rsid w:val="003C765E"/>
    <w:rsid w:val="003D344C"/>
    <w:rsid w:val="003D6F79"/>
    <w:rsid w:val="003E0B5F"/>
    <w:rsid w:val="003F00FB"/>
    <w:rsid w:val="003F05C5"/>
    <w:rsid w:val="003F4367"/>
    <w:rsid w:val="003F7776"/>
    <w:rsid w:val="004030F6"/>
    <w:rsid w:val="00403507"/>
    <w:rsid w:val="004038A5"/>
    <w:rsid w:val="004066D2"/>
    <w:rsid w:val="00410462"/>
    <w:rsid w:val="00412262"/>
    <w:rsid w:val="00412955"/>
    <w:rsid w:val="00415612"/>
    <w:rsid w:val="004302AA"/>
    <w:rsid w:val="004309B2"/>
    <w:rsid w:val="00432013"/>
    <w:rsid w:val="00433669"/>
    <w:rsid w:val="00440146"/>
    <w:rsid w:val="00446DA7"/>
    <w:rsid w:val="00447236"/>
    <w:rsid w:val="00452A13"/>
    <w:rsid w:val="004552C4"/>
    <w:rsid w:val="00457E70"/>
    <w:rsid w:val="0047034D"/>
    <w:rsid w:val="00477FE1"/>
    <w:rsid w:val="00480C05"/>
    <w:rsid w:val="00482124"/>
    <w:rsid w:val="004827F9"/>
    <w:rsid w:val="0048378C"/>
    <w:rsid w:val="004A0180"/>
    <w:rsid w:val="004B7513"/>
    <w:rsid w:val="004C3726"/>
    <w:rsid w:val="004C79E2"/>
    <w:rsid w:val="004D18A8"/>
    <w:rsid w:val="004D1B48"/>
    <w:rsid w:val="004D20B4"/>
    <w:rsid w:val="004D7B4A"/>
    <w:rsid w:val="004E2854"/>
    <w:rsid w:val="004F007B"/>
    <w:rsid w:val="004F2856"/>
    <w:rsid w:val="004F3132"/>
    <w:rsid w:val="004F494B"/>
    <w:rsid w:val="004F7C44"/>
    <w:rsid w:val="00501B88"/>
    <w:rsid w:val="00503E30"/>
    <w:rsid w:val="00510571"/>
    <w:rsid w:val="00515ACE"/>
    <w:rsid w:val="00524D37"/>
    <w:rsid w:val="00526C73"/>
    <w:rsid w:val="0053040C"/>
    <w:rsid w:val="00534BBF"/>
    <w:rsid w:val="0054223F"/>
    <w:rsid w:val="00553F30"/>
    <w:rsid w:val="00555BDD"/>
    <w:rsid w:val="00555C6B"/>
    <w:rsid w:val="00581B1E"/>
    <w:rsid w:val="0059484E"/>
    <w:rsid w:val="00594BBF"/>
    <w:rsid w:val="00597228"/>
    <w:rsid w:val="00597F1E"/>
    <w:rsid w:val="005B3908"/>
    <w:rsid w:val="005C2515"/>
    <w:rsid w:val="005D74F1"/>
    <w:rsid w:val="005E2173"/>
    <w:rsid w:val="005E33CC"/>
    <w:rsid w:val="005E5D40"/>
    <w:rsid w:val="005F233D"/>
    <w:rsid w:val="005F3D5C"/>
    <w:rsid w:val="005F4420"/>
    <w:rsid w:val="005F4FB1"/>
    <w:rsid w:val="005F5013"/>
    <w:rsid w:val="00602FFA"/>
    <w:rsid w:val="006030B9"/>
    <w:rsid w:val="006069DA"/>
    <w:rsid w:val="00611A6D"/>
    <w:rsid w:val="00613C4C"/>
    <w:rsid w:val="00616F54"/>
    <w:rsid w:val="00621E93"/>
    <w:rsid w:val="006242AC"/>
    <w:rsid w:val="00633103"/>
    <w:rsid w:val="0063366A"/>
    <w:rsid w:val="006343AB"/>
    <w:rsid w:val="00634B97"/>
    <w:rsid w:val="0064060B"/>
    <w:rsid w:val="00650306"/>
    <w:rsid w:val="00650D5F"/>
    <w:rsid w:val="006548F1"/>
    <w:rsid w:val="00661937"/>
    <w:rsid w:val="00661D29"/>
    <w:rsid w:val="00671D34"/>
    <w:rsid w:val="006779D2"/>
    <w:rsid w:val="00680432"/>
    <w:rsid w:val="00682520"/>
    <w:rsid w:val="00685408"/>
    <w:rsid w:val="006866D2"/>
    <w:rsid w:val="00691B0E"/>
    <w:rsid w:val="00691F4F"/>
    <w:rsid w:val="00693B17"/>
    <w:rsid w:val="006A1BB3"/>
    <w:rsid w:val="006A1BC9"/>
    <w:rsid w:val="006A2E75"/>
    <w:rsid w:val="006A3F51"/>
    <w:rsid w:val="006A4A5D"/>
    <w:rsid w:val="006A6D19"/>
    <w:rsid w:val="006B3B39"/>
    <w:rsid w:val="006C6147"/>
    <w:rsid w:val="006D0802"/>
    <w:rsid w:val="006D4943"/>
    <w:rsid w:val="006D73E4"/>
    <w:rsid w:val="006E430C"/>
    <w:rsid w:val="006E6DCE"/>
    <w:rsid w:val="006F2802"/>
    <w:rsid w:val="006F6204"/>
    <w:rsid w:val="006F6B37"/>
    <w:rsid w:val="00700009"/>
    <w:rsid w:val="00700E7D"/>
    <w:rsid w:val="0070255E"/>
    <w:rsid w:val="00706C40"/>
    <w:rsid w:val="00711B18"/>
    <w:rsid w:val="00720688"/>
    <w:rsid w:val="0075179E"/>
    <w:rsid w:val="00755941"/>
    <w:rsid w:val="007559B1"/>
    <w:rsid w:val="00762CE4"/>
    <w:rsid w:val="00771493"/>
    <w:rsid w:val="00772D9A"/>
    <w:rsid w:val="00773B7D"/>
    <w:rsid w:val="007836A6"/>
    <w:rsid w:val="00786BB5"/>
    <w:rsid w:val="00792413"/>
    <w:rsid w:val="00795855"/>
    <w:rsid w:val="0079789A"/>
    <w:rsid w:val="00797C46"/>
    <w:rsid w:val="007A1678"/>
    <w:rsid w:val="007A4172"/>
    <w:rsid w:val="007A6C65"/>
    <w:rsid w:val="007B191D"/>
    <w:rsid w:val="007D317C"/>
    <w:rsid w:val="007E092B"/>
    <w:rsid w:val="007E0A7A"/>
    <w:rsid w:val="007E4DD9"/>
    <w:rsid w:val="007E58EC"/>
    <w:rsid w:val="007F5ABD"/>
    <w:rsid w:val="00800248"/>
    <w:rsid w:val="008015E4"/>
    <w:rsid w:val="008036D1"/>
    <w:rsid w:val="00813495"/>
    <w:rsid w:val="00817A1B"/>
    <w:rsid w:val="0082017E"/>
    <w:rsid w:val="008202CC"/>
    <w:rsid w:val="008208C1"/>
    <w:rsid w:val="00825460"/>
    <w:rsid w:val="008328D2"/>
    <w:rsid w:val="00833DA1"/>
    <w:rsid w:val="00843164"/>
    <w:rsid w:val="008513A7"/>
    <w:rsid w:val="008536F6"/>
    <w:rsid w:val="00854E7D"/>
    <w:rsid w:val="008551F7"/>
    <w:rsid w:val="00855EFF"/>
    <w:rsid w:val="00881C2F"/>
    <w:rsid w:val="00890668"/>
    <w:rsid w:val="00897152"/>
    <w:rsid w:val="008A5F7F"/>
    <w:rsid w:val="008A74DF"/>
    <w:rsid w:val="008B2C40"/>
    <w:rsid w:val="008B3598"/>
    <w:rsid w:val="008B44D2"/>
    <w:rsid w:val="008B5DC0"/>
    <w:rsid w:val="008B69EA"/>
    <w:rsid w:val="008B7706"/>
    <w:rsid w:val="008C10B3"/>
    <w:rsid w:val="008C2E48"/>
    <w:rsid w:val="008D0A31"/>
    <w:rsid w:val="008D6373"/>
    <w:rsid w:val="008E1649"/>
    <w:rsid w:val="008F0A90"/>
    <w:rsid w:val="009005E5"/>
    <w:rsid w:val="00903BDB"/>
    <w:rsid w:val="0090415A"/>
    <w:rsid w:val="009108C5"/>
    <w:rsid w:val="009123D6"/>
    <w:rsid w:val="009164F9"/>
    <w:rsid w:val="009210FF"/>
    <w:rsid w:val="0092296C"/>
    <w:rsid w:val="00931654"/>
    <w:rsid w:val="00933A5B"/>
    <w:rsid w:val="009360EA"/>
    <w:rsid w:val="00936CEE"/>
    <w:rsid w:val="00946576"/>
    <w:rsid w:val="009655EC"/>
    <w:rsid w:val="009657E3"/>
    <w:rsid w:val="00966318"/>
    <w:rsid w:val="00974D99"/>
    <w:rsid w:val="009877B5"/>
    <w:rsid w:val="00993736"/>
    <w:rsid w:val="00993B97"/>
    <w:rsid w:val="00994809"/>
    <w:rsid w:val="00997D86"/>
    <w:rsid w:val="009A2BA4"/>
    <w:rsid w:val="009A722E"/>
    <w:rsid w:val="009B3DDF"/>
    <w:rsid w:val="009B59B4"/>
    <w:rsid w:val="009C171D"/>
    <w:rsid w:val="009C229D"/>
    <w:rsid w:val="009C3009"/>
    <w:rsid w:val="009C4FFF"/>
    <w:rsid w:val="009D3F6A"/>
    <w:rsid w:val="009E0633"/>
    <w:rsid w:val="009E408B"/>
    <w:rsid w:val="009E532E"/>
    <w:rsid w:val="00A05043"/>
    <w:rsid w:val="00A052F5"/>
    <w:rsid w:val="00A0559E"/>
    <w:rsid w:val="00A075A7"/>
    <w:rsid w:val="00A07689"/>
    <w:rsid w:val="00A17002"/>
    <w:rsid w:val="00A217FB"/>
    <w:rsid w:val="00A275D9"/>
    <w:rsid w:val="00A30BDF"/>
    <w:rsid w:val="00A37E8B"/>
    <w:rsid w:val="00A436CB"/>
    <w:rsid w:val="00A50C33"/>
    <w:rsid w:val="00A51948"/>
    <w:rsid w:val="00A56B4D"/>
    <w:rsid w:val="00A60754"/>
    <w:rsid w:val="00A61C6C"/>
    <w:rsid w:val="00A661DC"/>
    <w:rsid w:val="00A6756C"/>
    <w:rsid w:val="00A67AD3"/>
    <w:rsid w:val="00A82DCC"/>
    <w:rsid w:val="00A8657D"/>
    <w:rsid w:val="00A92BC6"/>
    <w:rsid w:val="00AA055E"/>
    <w:rsid w:val="00AA0673"/>
    <w:rsid w:val="00AA09A0"/>
    <w:rsid w:val="00AA0D0C"/>
    <w:rsid w:val="00AA5C4E"/>
    <w:rsid w:val="00AB12E1"/>
    <w:rsid w:val="00AB3167"/>
    <w:rsid w:val="00AB4BAE"/>
    <w:rsid w:val="00AC3A41"/>
    <w:rsid w:val="00AD0587"/>
    <w:rsid w:val="00AD095E"/>
    <w:rsid w:val="00AD13E6"/>
    <w:rsid w:val="00AD4E0E"/>
    <w:rsid w:val="00AD7105"/>
    <w:rsid w:val="00AD794F"/>
    <w:rsid w:val="00AE11DC"/>
    <w:rsid w:val="00AE591E"/>
    <w:rsid w:val="00AF25A0"/>
    <w:rsid w:val="00AF2AE1"/>
    <w:rsid w:val="00AF39A6"/>
    <w:rsid w:val="00AF4E65"/>
    <w:rsid w:val="00AF67E7"/>
    <w:rsid w:val="00AF7F1D"/>
    <w:rsid w:val="00B010DA"/>
    <w:rsid w:val="00B03236"/>
    <w:rsid w:val="00B05575"/>
    <w:rsid w:val="00B17E0E"/>
    <w:rsid w:val="00B218A3"/>
    <w:rsid w:val="00B23674"/>
    <w:rsid w:val="00B260B0"/>
    <w:rsid w:val="00B30612"/>
    <w:rsid w:val="00B33D8D"/>
    <w:rsid w:val="00B450A7"/>
    <w:rsid w:val="00B455F0"/>
    <w:rsid w:val="00B46512"/>
    <w:rsid w:val="00B4686C"/>
    <w:rsid w:val="00B47DFD"/>
    <w:rsid w:val="00B5002D"/>
    <w:rsid w:val="00B5054A"/>
    <w:rsid w:val="00B5208B"/>
    <w:rsid w:val="00B522A9"/>
    <w:rsid w:val="00B53BBE"/>
    <w:rsid w:val="00B54550"/>
    <w:rsid w:val="00B54B0C"/>
    <w:rsid w:val="00B55020"/>
    <w:rsid w:val="00B5678E"/>
    <w:rsid w:val="00B569E4"/>
    <w:rsid w:val="00B635F3"/>
    <w:rsid w:val="00B63BE9"/>
    <w:rsid w:val="00B65703"/>
    <w:rsid w:val="00B74997"/>
    <w:rsid w:val="00B84CF5"/>
    <w:rsid w:val="00B9587A"/>
    <w:rsid w:val="00B97013"/>
    <w:rsid w:val="00BA3D8F"/>
    <w:rsid w:val="00BC7960"/>
    <w:rsid w:val="00BD0F9D"/>
    <w:rsid w:val="00BD46E1"/>
    <w:rsid w:val="00BF4266"/>
    <w:rsid w:val="00BF4B15"/>
    <w:rsid w:val="00BF627C"/>
    <w:rsid w:val="00C01C04"/>
    <w:rsid w:val="00C02E26"/>
    <w:rsid w:val="00C0322A"/>
    <w:rsid w:val="00C05861"/>
    <w:rsid w:val="00C05BD5"/>
    <w:rsid w:val="00C067C5"/>
    <w:rsid w:val="00C16C63"/>
    <w:rsid w:val="00C16F1F"/>
    <w:rsid w:val="00C20182"/>
    <w:rsid w:val="00C20965"/>
    <w:rsid w:val="00C4467B"/>
    <w:rsid w:val="00C51AD8"/>
    <w:rsid w:val="00C534AE"/>
    <w:rsid w:val="00C565D3"/>
    <w:rsid w:val="00C567F9"/>
    <w:rsid w:val="00C57DF3"/>
    <w:rsid w:val="00C70132"/>
    <w:rsid w:val="00C72D7F"/>
    <w:rsid w:val="00C7717F"/>
    <w:rsid w:val="00C9450A"/>
    <w:rsid w:val="00C94FD9"/>
    <w:rsid w:val="00CA40FA"/>
    <w:rsid w:val="00CA6E76"/>
    <w:rsid w:val="00CB6772"/>
    <w:rsid w:val="00CB67F5"/>
    <w:rsid w:val="00CB7727"/>
    <w:rsid w:val="00CC05D9"/>
    <w:rsid w:val="00CC0DE0"/>
    <w:rsid w:val="00CC1021"/>
    <w:rsid w:val="00CC2110"/>
    <w:rsid w:val="00CC27CE"/>
    <w:rsid w:val="00CC4096"/>
    <w:rsid w:val="00CD0B84"/>
    <w:rsid w:val="00CD52D4"/>
    <w:rsid w:val="00CD73F1"/>
    <w:rsid w:val="00CD7582"/>
    <w:rsid w:val="00CD7A31"/>
    <w:rsid w:val="00CE13D0"/>
    <w:rsid w:val="00CF0A69"/>
    <w:rsid w:val="00D0020C"/>
    <w:rsid w:val="00D03077"/>
    <w:rsid w:val="00D04351"/>
    <w:rsid w:val="00D0557B"/>
    <w:rsid w:val="00D05688"/>
    <w:rsid w:val="00D0613F"/>
    <w:rsid w:val="00D06E8C"/>
    <w:rsid w:val="00D0743E"/>
    <w:rsid w:val="00D1107D"/>
    <w:rsid w:val="00D1469D"/>
    <w:rsid w:val="00D166D3"/>
    <w:rsid w:val="00D2701E"/>
    <w:rsid w:val="00D33ECC"/>
    <w:rsid w:val="00D35E87"/>
    <w:rsid w:val="00D42F83"/>
    <w:rsid w:val="00D47C4A"/>
    <w:rsid w:val="00D50421"/>
    <w:rsid w:val="00D568D3"/>
    <w:rsid w:val="00D60A0C"/>
    <w:rsid w:val="00D65641"/>
    <w:rsid w:val="00D71274"/>
    <w:rsid w:val="00D81F4E"/>
    <w:rsid w:val="00D82968"/>
    <w:rsid w:val="00D96CB1"/>
    <w:rsid w:val="00DA1CAE"/>
    <w:rsid w:val="00DA203E"/>
    <w:rsid w:val="00DA4A64"/>
    <w:rsid w:val="00DB6FC0"/>
    <w:rsid w:val="00DC0F05"/>
    <w:rsid w:val="00DC52D9"/>
    <w:rsid w:val="00E06D25"/>
    <w:rsid w:val="00E23F46"/>
    <w:rsid w:val="00E31233"/>
    <w:rsid w:val="00E366F3"/>
    <w:rsid w:val="00E40DBC"/>
    <w:rsid w:val="00E42361"/>
    <w:rsid w:val="00E53C7A"/>
    <w:rsid w:val="00E548AF"/>
    <w:rsid w:val="00E61FFC"/>
    <w:rsid w:val="00E67A28"/>
    <w:rsid w:val="00E722C6"/>
    <w:rsid w:val="00E76367"/>
    <w:rsid w:val="00E763B3"/>
    <w:rsid w:val="00E8108A"/>
    <w:rsid w:val="00E842DA"/>
    <w:rsid w:val="00E85475"/>
    <w:rsid w:val="00E86A68"/>
    <w:rsid w:val="00E92287"/>
    <w:rsid w:val="00E95968"/>
    <w:rsid w:val="00EA541B"/>
    <w:rsid w:val="00EC01B6"/>
    <w:rsid w:val="00EC242E"/>
    <w:rsid w:val="00EC474B"/>
    <w:rsid w:val="00EC56A4"/>
    <w:rsid w:val="00ED2DC8"/>
    <w:rsid w:val="00ED4215"/>
    <w:rsid w:val="00EE2150"/>
    <w:rsid w:val="00EE70D2"/>
    <w:rsid w:val="00EF1EFB"/>
    <w:rsid w:val="00EF29E3"/>
    <w:rsid w:val="00F00070"/>
    <w:rsid w:val="00F005A0"/>
    <w:rsid w:val="00F02238"/>
    <w:rsid w:val="00F05691"/>
    <w:rsid w:val="00F07CD2"/>
    <w:rsid w:val="00F13BAB"/>
    <w:rsid w:val="00F16010"/>
    <w:rsid w:val="00F25533"/>
    <w:rsid w:val="00F32AFB"/>
    <w:rsid w:val="00F34078"/>
    <w:rsid w:val="00F42478"/>
    <w:rsid w:val="00F45DD3"/>
    <w:rsid w:val="00F46951"/>
    <w:rsid w:val="00F6077F"/>
    <w:rsid w:val="00F62885"/>
    <w:rsid w:val="00F63B5F"/>
    <w:rsid w:val="00F70E92"/>
    <w:rsid w:val="00F72A7A"/>
    <w:rsid w:val="00F85D6E"/>
    <w:rsid w:val="00F935FC"/>
    <w:rsid w:val="00F944D8"/>
    <w:rsid w:val="00F962C5"/>
    <w:rsid w:val="00F96A21"/>
    <w:rsid w:val="00FB3C34"/>
    <w:rsid w:val="00FB6D64"/>
    <w:rsid w:val="00FC6C0E"/>
    <w:rsid w:val="00FC774C"/>
    <w:rsid w:val="00FD0840"/>
    <w:rsid w:val="00FE019E"/>
    <w:rsid w:val="00FE7A98"/>
    <w:rsid w:val="0C860160"/>
    <w:rsid w:val="1B809DD8"/>
    <w:rsid w:val="1DC999BD"/>
    <w:rsid w:val="2E8E4B9E"/>
    <w:rsid w:val="34D6E08B"/>
    <w:rsid w:val="35BDEF8C"/>
    <w:rsid w:val="3A69A260"/>
    <w:rsid w:val="3B97DF06"/>
    <w:rsid w:val="3C0572C1"/>
    <w:rsid w:val="3D33AF67"/>
    <w:rsid w:val="3ECF7FC8"/>
    <w:rsid w:val="411B4B1D"/>
    <w:rsid w:val="47867195"/>
    <w:rsid w:val="4DBF5472"/>
    <w:rsid w:val="610A8948"/>
    <w:rsid w:val="6298132F"/>
    <w:rsid w:val="62C7E9D9"/>
    <w:rsid w:val="6A3628D1"/>
    <w:rsid w:val="6DD63CE7"/>
    <w:rsid w:val="6DEFA660"/>
    <w:rsid w:val="6EE32837"/>
    <w:rsid w:val="7482ED76"/>
    <w:rsid w:val="7B400F8E"/>
    <w:rsid w:val="7B4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F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A4A5D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color="595959" w:themeColor="text1" w:themeTint="A6" w:sz="2" w:space="1"/>
      </w:pBdr>
      <w:spacing w:before="2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itleChar" w:customStyle="1">
    <w:name w:val="Title Char"/>
    <w:basedOn w:val="DefaultParagraphFont"/>
    <w:link w:val="Title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FooterChar" w:customStyle="1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sumeTable" w:customStyle="1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DateChar" w:customStyle="1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styleId="ContactInfo" w:customStyle="1">
    <w:name w:val="Contact Info"/>
    <w:basedOn w:val="Normal"/>
    <w:uiPriority w:val="2"/>
    <w:qFormat/>
    <w:pPr>
      <w:spacing w:after="360"/>
      <w:contextualSpacing/>
    </w:pPr>
  </w:style>
  <w:style w:type="character" w:styleId="Heading1Char" w:customStyle="1">
    <w:name w:val="Heading 1 Char"/>
    <w:basedOn w:val="DefaultParagraphFont"/>
    <w:link w:val="Heading1"/>
    <w:uiPriority w:val="3"/>
    <w:rsid w:val="00602FFA"/>
    <w:rPr>
      <w:rFonts w:asciiTheme="majorHAnsi" w:hAnsiTheme="majorHAnsi" w:eastAsiaTheme="majorEastAsia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styleId="Standard" w:customStyle="1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hAnsi="Times New Roman" w:eastAsia="SimSu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styleId="cf01" w:customStyle="1">
    <w:name w:val="cf01"/>
    <w:basedOn w:val="DefaultParagraphFont"/>
    <w:rsid w:val="0018429F"/>
    <w:rPr>
      <w:rFonts w:hint="default" w:ascii="Segoe UI" w:hAnsi="Segoe UI" w:cs="Segoe UI"/>
      <w:color w:val="262626"/>
      <w:sz w:val="21"/>
      <w:szCs w:val="21"/>
    </w:rPr>
  </w:style>
  <w:style w:type="paragraph" w:styleId="Revision">
    <w:name w:val="Revision"/>
    <w:hidden/>
    <w:uiPriority w:val="99"/>
    <w:semiHidden/>
    <w:rsid w:val="00AE11DC"/>
    <w:pPr>
      <w:spacing w:after="0"/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linkedin.com/in/sameeran-joshi-b8b1b9144" TargetMode="External" Id="rId13" /><Relationship Type="http://schemas.openxmlformats.org/officeDocument/2006/relationships/hyperlink" Target="https://summerofcode.withgoogle.com/archive/" TargetMode="External" Id="rId18" /><Relationship Type="http://schemas.openxmlformats.org/officeDocument/2006/relationships/hyperlink" Target="https://llvm.org/devmtg/2021-11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embed.cs.utah.edu/csmith/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sameeranjoshi.github.io/sameeran.me//" TargetMode="External" Id="rId12" /><Relationship Type="http://schemas.openxmlformats.org/officeDocument/2006/relationships/hyperlink" Target="https://gcc.gnu.org/" TargetMode="External" Id="rId17" /><Relationship Type="http://schemas.openxmlformats.org/officeDocument/2006/relationships/hyperlink" Target="https://cppcon.org/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llvm/llvm-project/tree/main/flang" TargetMode="External" Id="rId16" /><Relationship Type="http://schemas.openxmlformats.org/officeDocument/2006/relationships/hyperlink" Target="http://halobates.de/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Joshisameeran17@gmail.com%20|" TargetMode="External" Id="rId11" /><Relationship Type="http://schemas.openxmlformats.org/officeDocument/2006/relationships/hyperlink" Target="https://cpponsea.uk/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github.com/facebookincubator/BOLT" TargetMode="External" Id="rId15" /><Relationship Type="http://schemas.openxmlformats.org/officeDocument/2006/relationships/hyperlink" Target="https://github.com/Sameeranjoshi/git-log-stats" TargetMode="External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hyperlink" Target="https://github.com/Sameeranjoshi/csmith/tree/gcc-extensions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facebookincubator/BOLT" TargetMode="External" Id="rId14" /><Relationship Type="http://schemas.openxmlformats.org/officeDocument/2006/relationships/hyperlink" Target="https://reserved-bit.com/2017/02/05/pune-kernel-meetup-the-beginning/" TargetMode="External" Id="rId22" /><Relationship Type="http://schemas.openxmlformats.org/officeDocument/2006/relationships/theme" Target="theme/theme1.xml" Id="rId30" /><Relationship Type="http://schemas.openxmlformats.org/officeDocument/2006/relationships/hyperlink" Target="http://www.lcpcworkshop.org/LCPC23/" TargetMode="External" Id="R182cfa0f2f7a4e99" /><Relationship Type="http://schemas.openxmlformats.org/officeDocument/2006/relationships/hyperlink" Target="https://bitsimplify.github.io/bitsimplify/index.html" TargetMode="External" Id="R83baa149054b4e62" /><Relationship Type="http://schemas.openxmlformats.org/officeDocument/2006/relationships/hyperlink" Target="https://solomonik.cs.illinois.edu/tensor_workshop/index.html" TargetMode="External" Id="R123a339335cb49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shi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EDC7E23F444EB808DEAC657C2929" ma:contentTypeVersion="10" ma:contentTypeDescription="Create a new document." ma:contentTypeScope="" ma:versionID="c1d3b2a5bfebef03e38dd87ae3a33aab">
  <xsd:schema xmlns:xsd="http://www.w3.org/2001/XMLSchema" xmlns:xs="http://www.w3.org/2001/XMLSchema" xmlns:p="http://schemas.microsoft.com/office/2006/metadata/properties" xmlns:ns3="501a8494-8de4-4714-bd34-768a9fe9cdea" xmlns:ns4="0f4fced2-2b4c-4145-8dd6-237a43f987fa" targetNamespace="http://schemas.microsoft.com/office/2006/metadata/properties" ma:root="true" ma:fieldsID="faa36858fe23f88213ade63adfd10195" ns3:_="" ns4:_="">
    <xsd:import namespace="501a8494-8de4-4714-bd34-768a9fe9cdea"/>
    <xsd:import namespace="0f4fced2-2b4c-4145-8dd6-237a43f98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a8494-8de4-4714-bd34-768a9fe9cd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fced2-2b4c-4145-8dd6-237a43f98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752D90-61A5-40EA-9AC4-9427BF7A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a8494-8de4-4714-bd34-768a9fe9cdea"/>
    <ds:schemaRef ds:uri="0f4fced2-2b4c-4145-8dd6-237a43f98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0E72E1-EEEC-425E-B961-E46FFD5093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Paralegal 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Sameeran Joshi</lastModifiedBy>
  <revision>2</revision>
  <dcterms:created xsi:type="dcterms:W3CDTF">2021-05-06T15:36:00.0000000Z</dcterms:created>
  <dcterms:modified xsi:type="dcterms:W3CDTF">2023-10-01T19:54:14.6526898Z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0x01010040DEEDC7E23F444EB808DEAC657C2929</vt:lpwstr>
  </property>
  <property fmtid="{D5CDD505-2E9C-101B-9397-08002B2CF9AE}" pid="3" name="MSIP_Label_d4243a53-6221-4f75-8154-e4b33a5707a1_Enabled">
    <vt:lpwstr>true</vt:lpwstr>
  </property>
  <property fmtid="{D5CDD505-2E9C-101B-9397-08002B2CF9AE}" pid="4" name="MSIP_Label_d4243a53-6221-4f75-8154-e4b33a5707a1_SetDate">
    <vt:lpwstr>2021-12-01T13:01:37Z</vt:lpwstr>
  </property>
  <property fmtid="{D5CDD505-2E9C-101B-9397-08002B2CF9AE}" pid="5" name="MSIP_Label_d4243a53-6221-4f75-8154-e4b33a5707a1_Method">
    <vt:lpwstr>Privileged</vt:lpwstr>
  </property>
  <property fmtid="{D5CDD505-2E9C-101B-9397-08002B2CF9AE}" pid="6" name="MSIP_Label_d4243a53-6221-4f75-8154-e4b33a5707a1_Name">
    <vt:lpwstr>Public-AIP 2.0</vt:lpwstr>
  </property>
  <property fmtid="{D5CDD505-2E9C-101B-9397-08002B2CF9AE}" pid="7" name="MSIP_Label_d4243a53-6221-4f75-8154-e4b33a5707a1_SiteId">
    <vt:lpwstr>3dd8961f-e488-4e60-8e11-a82d994e183d</vt:lpwstr>
  </property>
  <property fmtid="{D5CDD505-2E9C-101B-9397-08002B2CF9AE}" pid="8" name="MSIP_Label_d4243a53-6221-4f75-8154-e4b33a5707a1_ActionId">
    <vt:lpwstr>b8107759-f6c8-4c31-bfbf-14b73828c94b</vt:lpwstr>
  </property>
  <property fmtid="{D5CDD505-2E9C-101B-9397-08002B2CF9AE}" pid="9" name="MSIP_Label_d4243a53-6221-4f75-8154-e4b33a5707a1_ContentBits">
    <vt:lpwstr>1</vt:lpwstr>
  </property>
</Properties>
</file>